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0BD9" w14:textId="77777777" w:rsidR="005E2854" w:rsidRDefault="005E2854" w:rsidP="00E20968">
      <w:pPr>
        <w:ind w:left="1416" w:hanging="1416"/>
        <w:jc w:val="center"/>
        <w:rPr>
          <w:rFonts w:ascii="Arial" w:hAnsi="Arial" w:cs="Arial"/>
        </w:rPr>
      </w:pPr>
    </w:p>
    <w:p w14:paraId="26AE72CD" w14:textId="77777777" w:rsidR="001A08B8" w:rsidRDefault="001A08B8" w:rsidP="005E2854">
      <w:pPr>
        <w:jc w:val="center"/>
        <w:rPr>
          <w:rFonts w:ascii="Arial" w:hAnsi="Arial" w:cs="Arial"/>
          <w:b/>
          <w:sz w:val="34"/>
        </w:rPr>
      </w:pPr>
    </w:p>
    <w:p w14:paraId="0D76FCC4" w14:textId="1CEAD920" w:rsidR="00D27484" w:rsidRPr="00B274DD" w:rsidRDefault="005E2854" w:rsidP="005E2854">
      <w:pPr>
        <w:jc w:val="center"/>
        <w:rPr>
          <w:rFonts w:ascii="Arial" w:hAnsi="Arial" w:cs="Arial"/>
          <w:b/>
          <w:sz w:val="34"/>
        </w:rPr>
      </w:pPr>
      <w:r w:rsidRPr="00B274DD">
        <w:rPr>
          <w:rFonts w:ascii="Arial" w:hAnsi="Arial" w:cs="Arial"/>
          <w:b/>
          <w:sz w:val="34"/>
        </w:rPr>
        <w:t>SSC0</w:t>
      </w:r>
      <w:r w:rsidR="007A76F8">
        <w:rPr>
          <w:rFonts w:ascii="Arial" w:hAnsi="Arial" w:cs="Arial"/>
          <w:b/>
          <w:sz w:val="34"/>
        </w:rPr>
        <w:t>108</w:t>
      </w:r>
      <w:r w:rsidRPr="00B274DD">
        <w:rPr>
          <w:rFonts w:ascii="Arial" w:hAnsi="Arial" w:cs="Arial"/>
          <w:b/>
          <w:sz w:val="34"/>
        </w:rPr>
        <w:t xml:space="preserve"> </w:t>
      </w:r>
      <w:r w:rsidR="002C1BF1">
        <w:rPr>
          <w:rFonts w:ascii="Arial" w:hAnsi="Arial" w:cs="Arial"/>
          <w:b/>
          <w:sz w:val="34"/>
        </w:rPr>
        <w:t>–</w:t>
      </w:r>
      <w:r w:rsidRPr="00B274DD">
        <w:rPr>
          <w:rFonts w:ascii="Arial" w:hAnsi="Arial" w:cs="Arial"/>
          <w:b/>
          <w:sz w:val="34"/>
        </w:rPr>
        <w:t xml:space="preserve"> </w:t>
      </w:r>
      <w:r w:rsidR="007A76F8">
        <w:rPr>
          <w:rFonts w:ascii="Arial" w:hAnsi="Arial" w:cs="Arial"/>
          <w:b/>
          <w:sz w:val="34"/>
        </w:rPr>
        <w:t>Prática em Sistemas Digitais</w:t>
      </w:r>
    </w:p>
    <w:p w14:paraId="28CB99F6" w14:textId="77777777" w:rsidR="001A08B8" w:rsidRDefault="001A08B8" w:rsidP="005E2854">
      <w:pPr>
        <w:jc w:val="center"/>
        <w:rPr>
          <w:rFonts w:ascii="Arial" w:hAnsi="Arial" w:cs="Arial"/>
          <w:sz w:val="34"/>
        </w:rPr>
      </w:pPr>
    </w:p>
    <w:p w14:paraId="25DE3308" w14:textId="213C94F2" w:rsidR="007E081E" w:rsidRDefault="00AE49FD" w:rsidP="005E2854">
      <w:pPr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>MEF0</w:t>
      </w:r>
      <w:r w:rsidR="002A7923">
        <w:rPr>
          <w:rFonts w:ascii="Arial" w:hAnsi="Arial" w:cs="Arial"/>
          <w:sz w:val="34"/>
        </w:rPr>
        <w:t>3</w:t>
      </w:r>
      <w:r w:rsidR="00B274DD" w:rsidRPr="00B274DD">
        <w:rPr>
          <w:rFonts w:ascii="Arial" w:hAnsi="Arial" w:cs="Arial"/>
          <w:sz w:val="34"/>
        </w:rPr>
        <w:t xml:space="preserve"> – </w:t>
      </w:r>
      <w:r w:rsidR="002A7923">
        <w:rPr>
          <w:rFonts w:ascii="Arial" w:hAnsi="Arial" w:cs="Arial"/>
          <w:sz w:val="34"/>
        </w:rPr>
        <w:t>Final</w:t>
      </w:r>
      <w:r w:rsidR="007233CF">
        <w:rPr>
          <w:rFonts w:ascii="Arial" w:hAnsi="Arial" w:cs="Arial"/>
          <w:sz w:val="34"/>
        </w:rPr>
        <w:t xml:space="preserve"> </w:t>
      </w:r>
      <w:r w:rsidR="007E081E">
        <w:rPr>
          <w:rFonts w:ascii="Arial" w:hAnsi="Arial" w:cs="Arial"/>
          <w:sz w:val="34"/>
        </w:rPr>
        <w:br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225"/>
        <w:gridCol w:w="2409"/>
      </w:tblGrid>
      <w:tr w:rsidR="0005517A" w14:paraId="3693DC82" w14:textId="77777777" w:rsidTr="0005517A">
        <w:tc>
          <w:tcPr>
            <w:tcW w:w="7225" w:type="dxa"/>
          </w:tcPr>
          <w:p w14:paraId="58588A61" w14:textId="77777777" w:rsidR="0005517A" w:rsidRDefault="0005517A" w:rsidP="005E28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409" w:type="dxa"/>
          </w:tcPr>
          <w:p w14:paraId="57C18839" w14:textId="77777777" w:rsidR="0005517A" w:rsidRDefault="0005517A" w:rsidP="005E28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N.º USP</w:t>
            </w:r>
          </w:p>
        </w:tc>
      </w:tr>
      <w:tr w:rsidR="004E3E47" w14:paraId="44C05586" w14:textId="77777777" w:rsidTr="0005517A">
        <w:tc>
          <w:tcPr>
            <w:tcW w:w="7225" w:type="dxa"/>
          </w:tcPr>
          <w:p w14:paraId="617F2CFC" w14:textId="706E1A57" w:rsidR="004E3E47" w:rsidRDefault="004E3E47" w:rsidP="004E3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Bernardo Maia Coelho</w:t>
            </w:r>
          </w:p>
        </w:tc>
        <w:tc>
          <w:tcPr>
            <w:tcW w:w="2409" w:type="dxa"/>
          </w:tcPr>
          <w:p w14:paraId="66ED9D81" w14:textId="4AF57E94" w:rsidR="004E3E47" w:rsidRDefault="004E3E47" w:rsidP="004E3E47">
            <w:pPr>
              <w:jc w:val="center"/>
              <w:rPr>
                <w:rFonts w:ascii="Arial" w:hAnsi="Arial" w:cs="Arial"/>
              </w:rPr>
            </w:pPr>
            <w:r w:rsidRPr="006F00DA">
              <w:rPr>
                <w:rFonts w:ascii="Arial" w:hAnsi="Arial" w:cs="Arial"/>
              </w:rPr>
              <w:t>12542481</w:t>
            </w:r>
          </w:p>
        </w:tc>
      </w:tr>
      <w:tr w:rsidR="004E3E47" w14:paraId="5A4CDB91" w14:textId="77777777" w:rsidTr="0005517A">
        <w:tc>
          <w:tcPr>
            <w:tcW w:w="7225" w:type="dxa"/>
          </w:tcPr>
          <w:p w14:paraId="24C45087" w14:textId="4705E116" w:rsidR="004E3E47" w:rsidRDefault="004E3E47" w:rsidP="004E3E47">
            <w:pPr>
              <w:jc w:val="center"/>
              <w:rPr>
                <w:rFonts w:ascii="Arial" w:hAnsi="Arial" w:cs="Arial"/>
              </w:rPr>
            </w:pPr>
            <w:r w:rsidRPr="00C94A26">
              <w:rPr>
                <w:rFonts w:ascii="Arial" w:hAnsi="Arial" w:cs="Arial"/>
              </w:rPr>
              <w:t>Eduardo Figueiredo Freire Andrade</w:t>
            </w:r>
          </w:p>
        </w:tc>
        <w:tc>
          <w:tcPr>
            <w:tcW w:w="2409" w:type="dxa"/>
          </w:tcPr>
          <w:p w14:paraId="1A521719" w14:textId="4798E35B" w:rsidR="004E3E47" w:rsidRDefault="004E3E47" w:rsidP="004E3E47">
            <w:pPr>
              <w:jc w:val="center"/>
              <w:rPr>
                <w:rFonts w:ascii="Arial" w:hAnsi="Arial" w:cs="Arial"/>
              </w:rPr>
            </w:pPr>
            <w:r w:rsidRPr="00C94A26">
              <w:rPr>
                <w:rFonts w:ascii="Arial" w:hAnsi="Arial" w:cs="Arial"/>
              </w:rPr>
              <w:t>11232820</w:t>
            </w:r>
          </w:p>
        </w:tc>
      </w:tr>
      <w:tr w:rsidR="004E3E47" w14:paraId="465025E5" w14:textId="77777777" w:rsidTr="0005517A">
        <w:tc>
          <w:tcPr>
            <w:tcW w:w="7225" w:type="dxa"/>
          </w:tcPr>
          <w:p w14:paraId="23E08D50" w14:textId="4F56F625" w:rsidR="004E3E47" w:rsidRDefault="004E3E47" w:rsidP="004E3E47">
            <w:pPr>
              <w:jc w:val="center"/>
              <w:rPr>
                <w:rFonts w:ascii="Arial" w:hAnsi="Arial" w:cs="Arial"/>
              </w:rPr>
            </w:pPr>
            <w:r w:rsidRPr="00CA279F">
              <w:rPr>
                <w:rFonts w:ascii="Arial" w:hAnsi="Arial" w:cs="Arial"/>
              </w:rPr>
              <w:t>Gabriel Ribeiro Fonseca de Freitas</w:t>
            </w:r>
          </w:p>
        </w:tc>
        <w:tc>
          <w:tcPr>
            <w:tcW w:w="2409" w:type="dxa"/>
          </w:tcPr>
          <w:p w14:paraId="7899FB71" w14:textId="562DCC59" w:rsidR="004E3E47" w:rsidRDefault="004E3E47" w:rsidP="004E3E47">
            <w:pPr>
              <w:jc w:val="center"/>
              <w:rPr>
                <w:rFonts w:ascii="Arial" w:hAnsi="Arial" w:cs="Arial"/>
              </w:rPr>
            </w:pPr>
            <w:r w:rsidRPr="00CA279F">
              <w:rPr>
                <w:rFonts w:ascii="Arial" w:hAnsi="Arial" w:cs="Arial"/>
              </w:rPr>
              <w:t>12542651</w:t>
            </w:r>
          </w:p>
        </w:tc>
      </w:tr>
    </w:tbl>
    <w:p w14:paraId="163A0984" w14:textId="77777777" w:rsidR="00DA0087" w:rsidRDefault="00DA0087" w:rsidP="005E2854">
      <w:pPr>
        <w:jc w:val="center"/>
        <w:rPr>
          <w:rFonts w:ascii="Arial" w:hAnsi="Arial" w:cs="Arial"/>
        </w:rPr>
      </w:pPr>
    </w:p>
    <w:p w14:paraId="4B8BBB69" w14:textId="77777777" w:rsidR="00DA0087" w:rsidRDefault="00DA0087" w:rsidP="005E2854">
      <w:pPr>
        <w:jc w:val="center"/>
        <w:rPr>
          <w:rFonts w:ascii="Arial" w:hAnsi="Arial" w:cs="Arial"/>
        </w:rPr>
      </w:pPr>
    </w:p>
    <w:p w14:paraId="4AA1764C" w14:textId="77777777" w:rsidR="00DA0087" w:rsidRDefault="00DA0087" w:rsidP="005E2854">
      <w:pPr>
        <w:jc w:val="center"/>
        <w:rPr>
          <w:rFonts w:ascii="Arial" w:hAnsi="Arial" w:cs="Arial"/>
        </w:rPr>
      </w:pPr>
    </w:p>
    <w:p w14:paraId="038D62AB" w14:textId="77777777" w:rsidR="001D38A2" w:rsidRDefault="001D38A2" w:rsidP="001D38A2">
      <w:pPr>
        <w:rPr>
          <w:rFonts w:ascii="Arial" w:hAnsi="Arial" w:cs="Arial"/>
          <w:color w:val="FF0000"/>
          <w:szCs w:val="24"/>
        </w:rPr>
      </w:pPr>
      <w:proofErr w:type="spellStart"/>
      <w:r>
        <w:rPr>
          <w:rFonts w:ascii="Arial" w:hAnsi="Arial" w:cs="Arial"/>
          <w:color w:val="FF0000"/>
          <w:szCs w:val="24"/>
        </w:rPr>
        <w:t>Obs</w:t>
      </w:r>
      <w:proofErr w:type="spellEnd"/>
      <w:r>
        <w:rPr>
          <w:rFonts w:ascii="Arial" w:hAnsi="Arial" w:cs="Arial"/>
          <w:color w:val="FF0000"/>
          <w:szCs w:val="24"/>
        </w:rPr>
        <w:t xml:space="preserve"> 1: Utilize este arquivo como relatório de laboratório, inserindo as informações a partir da próxima página.</w:t>
      </w:r>
    </w:p>
    <w:p w14:paraId="620EEF9E" w14:textId="77777777" w:rsidR="001D38A2" w:rsidRDefault="001D38A2" w:rsidP="001D38A2">
      <w:pPr>
        <w:rPr>
          <w:rFonts w:ascii="Arial" w:hAnsi="Arial" w:cs="Arial"/>
          <w:color w:val="FF0000"/>
          <w:szCs w:val="24"/>
        </w:rPr>
      </w:pPr>
      <w:proofErr w:type="spellStart"/>
      <w:r>
        <w:rPr>
          <w:rFonts w:ascii="Arial" w:hAnsi="Arial" w:cs="Arial"/>
          <w:color w:val="FF0000"/>
          <w:szCs w:val="24"/>
        </w:rPr>
        <w:t>Obs</w:t>
      </w:r>
      <w:proofErr w:type="spellEnd"/>
      <w:r>
        <w:rPr>
          <w:rFonts w:ascii="Arial" w:hAnsi="Arial" w:cs="Arial"/>
          <w:color w:val="FF0000"/>
          <w:szCs w:val="24"/>
        </w:rPr>
        <w:t xml:space="preserve"> 2: Este </w:t>
      </w:r>
      <w:proofErr w:type="spellStart"/>
      <w:r>
        <w:rPr>
          <w:rFonts w:ascii="Arial" w:hAnsi="Arial" w:cs="Arial"/>
          <w:color w:val="FF0000"/>
          <w:szCs w:val="24"/>
        </w:rPr>
        <w:t>Lab</w:t>
      </w:r>
      <w:proofErr w:type="spellEnd"/>
      <w:r>
        <w:rPr>
          <w:rFonts w:ascii="Arial" w:hAnsi="Arial" w:cs="Arial"/>
          <w:color w:val="FF0000"/>
          <w:szCs w:val="24"/>
        </w:rPr>
        <w:t xml:space="preserve"> é em trio, deverá ser convertido em </w:t>
      </w:r>
      <w:r>
        <w:rPr>
          <w:rFonts w:ascii="Arial" w:hAnsi="Arial" w:cs="Arial"/>
          <w:b/>
          <w:color w:val="FF0000"/>
          <w:szCs w:val="24"/>
        </w:rPr>
        <w:t>PDF</w:t>
      </w:r>
      <w:r>
        <w:rPr>
          <w:rFonts w:ascii="Arial" w:hAnsi="Arial" w:cs="Arial"/>
          <w:color w:val="FF0000"/>
          <w:szCs w:val="24"/>
        </w:rPr>
        <w:t xml:space="preserve"> e entregue via Moodle.</w:t>
      </w:r>
    </w:p>
    <w:p w14:paraId="720B74C2" w14:textId="77777777" w:rsidR="001D38A2" w:rsidRDefault="001D38A2" w:rsidP="001D38A2">
      <w:pPr>
        <w:rPr>
          <w:rFonts w:ascii="Arial" w:hAnsi="Arial" w:cs="Arial"/>
          <w:color w:val="FF0000"/>
          <w:szCs w:val="24"/>
        </w:rPr>
      </w:pPr>
      <w:proofErr w:type="spellStart"/>
      <w:r>
        <w:rPr>
          <w:rFonts w:ascii="Arial" w:hAnsi="Arial" w:cs="Arial"/>
          <w:color w:val="FF0000"/>
          <w:szCs w:val="24"/>
        </w:rPr>
        <w:t>Obs</w:t>
      </w:r>
      <w:proofErr w:type="spellEnd"/>
      <w:r>
        <w:rPr>
          <w:rFonts w:ascii="Arial" w:hAnsi="Arial" w:cs="Arial"/>
          <w:color w:val="FF0000"/>
          <w:szCs w:val="24"/>
        </w:rPr>
        <w:t xml:space="preserve"> 3: </w:t>
      </w:r>
      <w:r>
        <w:rPr>
          <w:rFonts w:ascii="Arial" w:hAnsi="Arial" w:cs="Arial"/>
          <w:b/>
          <w:bCs/>
          <w:color w:val="FF0000"/>
          <w:szCs w:val="24"/>
        </w:rPr>
        <w:t>Não</w:t>
      </w:r>
      <w:r>
        <w:rPr>
          <w:rFonts w:ascii="Arial" w:hAnsi="Arial" w:cs="Arial"/>
          <w:color w:val="FF0000"/>
          <w:szCs w:val="24"/>
        </w:rPr>
        <w:t xml:space="preserve"> serão aceitos </w:t>
      </w:r>
      <w:r>
        <w:rPr>
          <w:rFonts w:ascii="Arial" w:hAnsi="Arial" w:cs="Arial"/>
          <w:b/>
          <w:bCs/>
          <w:color w:val="FF0000"/>
          <w:szCs w:val="24"/>
        </w:rPr>
        <w:t>outros</w:t>
      </w:r>
      <w:r>
        <w:rPr>
          <w:rFonts w:ascii="Arial" w:hAnsi="Arial" w:cs="Arial"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>formatos</w:t>
      </w:r>
      <w:r>
        <w:rPr>
          <w:rFonts w:ascii="Arial" w:hAnsi="Arial" w:cs="Arial"/>
          <w:color w:val="FF0000"/>
          <w:szCs w:val="24"/>
        </w:rPr>
        <w:t>.</w:t>
      </w:r>
    </w:p>
    <w:p w14:paraId="3C8B3A0D" w14:textId="3801D05C" w:rsidR="001D38A2" w:rsidRDefault="001D38A2" w:rsidP="001D38A2">
      <w:pPr>
        <w:rPr>
          <w:rFonts w:ascii="Arial" w:hAnsi="Arial" w:cs="Arial"/>
          <w:color w:val="FF0000"/>
          <w:szCs w:val="24"/>
        </w:rPr>
      </w:pPr>
      <w:proofErr w:type="spellStart"/>
      <w:r>
        <w:rPr>
          <w:rFonts w:ascii="Arial" w:hAnsi="Arial" w:cs="Arial"/>
          <w:color w:val="FF0000"/>
          <w:szCs w:val="24"/>
        </w:rPr>
        <w:t>Obs</w:t>
      </w:r>
      <w:proofErr w:type="spellEnd"/>
      <w:r>
        <w:rPr>
          <w:rFonts w:ascii="Arial" w:hAnsi="Arial" w:cs="Arial"/>
          <w:color w:val="FF0000"/>
          <w:szCs w:val="24"/>
        </w:rPr>
        <w:t xml:space="preserve"> 4: Nome do arquivo deverá ser MEF03_nUSP.pdf onde </w:t>
      </w:r>
      <w:proofErr w:type="spellStart"/>
      <w:r>
        <w:rPr>
          <w:rFonts w:ascii="Arial" w:hAnsi="Arial" w:cs="Arial"/>
          <w:color w:val="FF0000"/>
          <w:szCs w:val="24"/>
        </w:rPr>
        <w:t>nUSP</w:t>
      </w:r>
      <w:proofErr w:type="spellEnd"/>
      <w:r>
        <w:rPr>
          <w:rFonts w:ascii="Arial" w:hAnsi="Arial" w:cs="Arial"/>
          <w:color w:val="FF0000"/>
          <w:szCs w:val="24"/>
        </w:rPr>
        <w:t xml:space="preserve"> é o Número USP do integrante do grupo responsável pela entrega.</w:t>
      </w:r>
    </w:p>
    <w:p w14:paraId="350E601C" w14:textId="77777777" w:rsidR="006D7475" w:rsidRDefault="006D7475">
      <w:pPr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br w:type="page"/>
      </w:r>
    </w:p>
    <w:p w14:paraId="11EFA858" w14:textId="3398D58F" w:rsidR="00FA53F5" w:rsidRPr="00FA53F5" w:rsidRDefault="00FA53F5" w:rsidP="00FA53F5">
      <w:pPr>
        <w:spacing w:after="24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A53F5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Atividades</w:t>
      </w:r>
    </w:p>
    <w:p w14:paraId="0389E8A5" w14:textId="0F2B61F4" w:rsidR="00E3267B" w:rsidRDefault="002A7923" w:rsidP="00741658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Com base nos diagramas e tabelas de transição de estados implemente as máquinas que resolvem o problema da Máquina de Refrigerante e do Elevador usando a integração VHDL com o </w:t>
      </w:r>
      <w:proofErr w:type="spellStart"/>
      <w:r>
        <w:rPr>
          <w:rFonts w:ascii="Arial" w:hAnsi="Arial" w:cs="Arial"/>
          <w:color w:val="000000" w:themeColor="text1"/>
          <w:szCs w:val="24"/>
        </w:rPr>
        <w:t>LogiSIM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Evolution</w:t>
      </w:r>
      <w:r w:rsidR="00007791">
        <w:rPr>
          <w:rFonts w:ascii="Arial" w:hAnsi="Arial" w:cs="Arial"/>
          <w:color w:val="000000" w:themeColor="text1"/>
          <w:szCs w:val="24"/>
        </w:rPr>
        <w:t>.</w:t>
      </w:r>
    </w:p>
    <w:p w14:paraId="44D3472B" w14:textId="64E48630" w:rsidR="009F40AD" w:rsidRDefault="002A7923" w:rsidP="00741658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As máquinas de estados devem seguir rigorosamente as regras estabelecidas na Aula</w:t>
      </w:r>
      <w:r w:rsidR="001D38A2">
        <w:rPr>
          <w:rFonts w:ascii="Arial" w:hAnsi="Arial" w:cs="Arial"/>
          <w:color w:val="000000" w:themeColor="text1"/>
          <w:szCs w:val="24"/>
        </w:rPr>
        <w:t>8</w:t>
      </w:r>
      <w:r w:rsidR="00321D82">
        <w:rPr>
          <w:rFonts w:ascii="Arial" w:hAnsi="Arial" w:cs="Arial"/>
          <w:color w:val="000000" w:themeColor="text1"/>
          <w:szCs w:val="24"/>
        </w:rPr>
        <w:t>.</w:t>
      </w:r>
    </w:p>
    <w:p w14:paraId="6A6F9E4B" w14:textId="7EB87392" w:rsidR="00321D82" w:rsidRDefault="00321D82" w:rsidP="00741658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Faça a Integração com a máscara da DE0-CV e </w:t>
      </w:r>
      <w:r w:rsidR="00D32E39">
        <w:rPr>
          <w:rFonts w:ascii="Arial" w:hAnsi="Arial" w:cs="Arial"/>
          <w:color w:val="000000" w:themeColor="text1"/>
          <w:szCs w:val="24"/>
        </w:rPr>
        <w:t xml:space="preserve">utilize capturas </w:t>
      </w:r>
      <w:r w:rsidR="00A21754">
        <w:rPr>
          <w:rFonts w:ascii="Arial" w:hAnsi="Arial" w:cs="Arial"/>
          <w:color w:val="000000" w:themeColor="text1"/>
          <w:szCs w:val="24"/>
        </w:rPr>
        <w:t xml:space="preserve">que julgar necessário </w:t>
      </w:r>
      <w:r w:rsidR="00D32E39">
        <w:rPr>
          <w:rFonts w:ascii="Arial" w:hAnsi="Arial" w:cs="Arial"/>
          <w:color w:val="000000" w:themeColor="text1"/>
          <w:szCs w:val="24"/>
        </w:rPr>
        <w:t>para mostrar o funcionamento das máquinas.</w:t>
      </w:r>
    </w:p>
    <w:p w14:paraId="4162DBE3" w14:textId="2ADEAA8D" w:rsidR="00D32E39" w:rsidRDefault="00D32E39" w:rsidP="00741658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A chave S9 deve ser utilizada como clock da máquina e a chave S0 como Master Reset da máquina. A função Master reset leva a máquina em questão para seu estado inicial ou de repouso.</w:t>
      </w:r>
    </w:p>
    <w:p w14:paraId="11FB6E95" w14:textId="77777777" w:rsidR="00D3139D" w:rsidRDefault="00D32E39" w:rsidP="00741658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A forma como utilizar os LEDs e displays para demonstrar o funcionamento da máquina é Livre.</w:t>
      </w:r>
    </w:p>
    <w:p w14:paraId="4B82EC3D" w14:textId="77777777" w:rsidR="00A21754" w:rsidRDefault="00D3139D" w:rsidP="00741658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Apresente o código VHDL utilizado em ambas as máquinas no relatório.</w:t>
      </w:r>
    </w:p>
    <w:p w14:paraId="3B41B4D2" w14:textId="378713A7" w:rsidR="00D32E39" w:rsidRDefault="00A21754" w:rsidP="00741658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  <w:szCs w:val="24"/>
        </w:rPr>
      </w:pPr>
      <w:r w:rsidRPr="00A21754">
        <w:rPr>
          <w:rFonts w:ascii="Arial" w:hAnsi="Arial" w:cs="Arial"/>
          <w:color w:val="000000" w:themeColor="text1"/>
          <w:szCs w:val="24"/>
        </w:rPr>
        <w:t xml:space="preserve">O seu arquivo final </w:t>
      </w:r>
      <w:proofErr w:type="gramStart"/>
      <w:r w:rsidRPr="00A21754">
        <w:rPr>
          <w:rFonts w:ascii="Arial" w:hAnsi="Arial" w:cs="Arial"/>
          <w:color w:val="000000" w:themeColor="text1"/>
          <w:szCs w:val="24"/>
        </w:rPr>
        <w:t>*.</w:t>
      </w:r>
      <w:proofErr w:type="spellStart"/>
      <w:r w:rsidRPr="00A21754">
        <w:rPr>
          <w:rFonts w:ascii="Arial" w:hAnsi="Arial" w:cs="Arial"/>
          <w:color w:val="000000" w:themeColor="text1"/>
          <w:szCs w:val="24"/>
        </w:rPr>
        <w:t>circ</w:t>
      </w:r>
      <w:proofErr w:type="spellEnd"/>
      <w:proofErr w:type="gramEnd"/>
      <w:r w:rsidRPr="00A21754">
        <w:rPr>
          <w:rFonts w:ascii="Arial" w:hAnsi="Arial" w:cs="Arial"/>
          <w:color w:val="000000" w:themeColor="text1"/>
          <w:szCs w:val="24"/>
        </w:rPr>
        <w:t xml:space="preserve"> deve de ser adicionado em um drive e o caminho deve estar disponível no relatório para eventuais dúvidas de funcionamento</w:t>
      </w:r>
      <w:r w:rsidR="009071F1">
        <w:rPr>
          <w:rFonts w:ascii="Arial" w:hAnsi="Arial" w:cs="Arial"/>
          <w:color w:val="000000" w:themeColor="text1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>.</w:t>
      </w:r>
    </w:p>
    <w:p w14:paraId="1002CFC4" w14:textId="05CC442C" w:rsidR="00007791" w:rsidRDefault="00007791" w:rsidP="00741658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Deverá ser submetido no Moodle apenas 1 relatório por grupo, nomeando da seguinte maneira: MEF_0</w:t>
      </w:r>
      <w:r w:rsidR="009071F1">
        <w:rPr>
          <w:rFonts w:ascii="Arial" w:hAnsi="Arial" w:cs="Arial"/>
          <w:color w:val="000000" w:themeColor="text1"/>
          <w:szCs w:val="24"/>
        </w:rPr>
        <w:t>3</w:t>
      </w:r>
      <w:r>
        <w:rPr>
          <w:rFonts w:ascii="Arial" w:hAnsi="Arial" w:cs="Arial"/>
          <w:color w:val="000000" w:themeColor="text1"/>
          <w:szCs w:val="24"/>
        </w:rPr>
        <w:t>_</w:t>
      </w:r>
      <w:r w:rsidR="00521840">
        <w:rPr>
          <w:rFonts w:ascii="Arial" w:hAnsi="Arial" w:cs="Arial"/>
          <w:color w:val="000000" w:themeColor="text1"/>
          <w:szCs w:val="24"/>
        </w:rPr>
        <w:t>xxxx</w:t>
      </w:r>
      <w:r>
        <w:rPr>
          <w:rFonts w:ascii="Arial" w:hAnsi="Arial" w:cs="Arial"/>
          <w:color w:val="000000" w:themeColor="text1"/>
          <w:szCs w:val="24"/>
        </w:rPr>
        <w:t>.pdf</w:t>
      </w:r>
      <w:r w:rsidR="00521840">
        <w:rPr>
          <w:rFonts w:ascii="Arial" w:hAnsi="Arial" w:cs="Arial"/>
          <w:color w:val="000000" w:themeColor="text1"/>
          <w:szCs w:val="24"/>
        </w:rPr>
        <w:t xml:space="preserve"> onde </w:t>
      </w:r>
      <w:proofErr w:type="spellStart"/>
      <w:r w:rsidR="00521840">
        <w:rPr>
          <w:rFonts w:ascii="Arial" w:hAnsi="Arial" w:cs="Arial"/>
          <w:color w:val="000000" w:themeColor="text1"/>
          <w:szCs w:val="24"/>
        </w:rPr>
        <w:t>xxxx</w:t>
      </w:r>
      <w:proofErr w:type="spellEnd"/>
      <w:r w:rsidR="00521840">
        <w:rPr>
          <w:rFonts w:ascii="Arial" w:hAnsi="Arial" w:cs="Arial"/>
          <w:color w:val="000000" w:themeColor="text1"/>
          <w:szCs w:val="24"/>
        </w:rPr>
        <w:t xml:space="preserve"> é o número USP do líder do grupo.</w:t>
      </w:r>
    </w:p>
    <w:p w14:paraId="33892B9E" w14:textId="1EB140B7" w:rsidR="00521840" w:rsidRDefault="00521840" w:rsidP="00741658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Utilize este arquivo para preencher seu relatório.</w:t>
      </w:r>
    </w:p>
    <w:p w14:paraId="7ED4111C" w14:textId="77777777" w:rsidR="001A08B8" w:rsidRDefault="001A08B8" w:rsidP="005E2854">
      <w:pPr>
        <w:jc w:val="center"/>
        <w:rPr>
          <w:rFonts w:ascii="Arial" w:hAnsi="Arial" w:cs="Arial"/>
        </w:rPr>
      </w:pPr>
    </w:p>
    <w:p w14:paraId="28A1557C" w14:textId="0587E6D8" w:rsidR="004944AF" w:rsidRDefault="004944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58F273" w14:textId="2AAA6894" w:rsidR="004944AF" w:rsidRDefault="004944AF" w:rsidP="004944AF">
      <w:pPr>
        <w:spacing w:after="24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Respostas</w:t>
      </w:r>
    </w:p>
    <w:p w14:paraId="38BFAA1C" w14:textId="77777777" w:rsidR="006A10B2" w:rsidRPr="00FA53F5" w:rsidRDefault="006A10B2" w:rsidP="004944AF">
      <w:pPr>
        <w:spacing w:after="24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9AF90F5" w14:textId="0502AE66" w:rsidR="00B274DD" w:rsidRDefault="00A00051" w:rsidP="006A10B2">
      <w:pPr>
        <w:pStyle w:val="Heading1"/>
        <w:numPr>
          <w:ilvl w:val="0"/>
          <w:numId w:val="4"/>
        </w:numPr>
        <w:jc w:val="left"/>
        <w:rPr>
          <w:rFonts w:cs="Times New Roman"/>
          <w:lang w:val="pt-BR"/>
        </w:rPr>
      </w:pPr>
      <w:r>
        <w:rPr>
          <w:rFonts w:cs="Times New Roman"/>
          <w:lang w:val="pt-BR"/>
        </w:rPr>
        <w:t>MÁQUINA DE REFRIGERANTE</w:t>
      </w:r>
    </w:p>
    <w:p w14:paraId="53687E5D" w14:textId="20A2D623" w:rsidR="00F37D1C" w:rsidRDefault="00A00051" w:rsidP="00A00051">
      <w:pPr>
        <w:ind w:firstLine="360"/>
      </w:pPr>
      <w:r>
        <w:t xml:space="preserve">O funcionamento interno da </w:t>
      </w:r>
      <w:r w:rsidR="00B95F4E">
        <w:t>máquina</w:t>
      </w:r>
      <w:r>
        <w:t xml:space="preserve"> de refrigerante leva em consideração uma entrada de 3 bits a qual comunica </w:t>
      </w:r>
      <w:r w:rsidR="009F6A2A">
        <w:t>que tipo de moeda está sendo inserida.</w:t>
      </w:r>
      <w:r w:rsidR="00B95F4E">
        <w:t xml:space="preserve"> A cada clock, considera-se que uma nova moeda, e apenas uma, pode ser inserida</w:t>
      </w:r>
      <w:r w:rsidR="00FE7228">
        <w:t xml:space="preserve">; </w:t>
      </w:r>
      <w:r w:rsidR="00B95F4E">
        <w:t xml:space="preserve">sendo o valor de entrada igual a </w:t>
      </w:r>
      <w:r w:rsidR="00FE7228">
        <w:t>0</w:t>
      </w:r>
      <w:r w:rsidR="00B95F4E">
        <w:t>, (000)</w:t>
      </w:r>
      <w:r w:rsidR="00B95F4E" w:rsidRPr="00B95F4E">
        <w:rPr>
          <w:vertAlign w:val="subscript"/>
        </w:rPr>
        <w:t>2</w:t>
      </w:r>
      <w:r w:rsidR="00B95F4E">
        <w:t xml:space="preserve">, quando </w:t>
      </w:r>
      <w:r w:rsidR="00FE7228">
        <w:t>nenhuma moeda for inserida.</w:t>
      </w:r>
      <w:r w:rsidR="00CB7421">
        <w:t xml:space="preserve"> A tabela a seguir mostra o código de cada moeda.</w:t>
      </w:r>
    </w:p>
    <w:p w14:paraId="0556543B" w14:textId="77777777" w:rsidR="00723D30" w:rsidRDefault="00723D30" w:rsidP="00A00051">
      <w:pPr>
        <w:ind w:firstLine="360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0"/>
        <w:gridCol w:w="3448"/>
        <w:gridCol w:w="2900"/>
      </w:tblGrid>
      <w:tr w:rsidR="004D04BE" w14:paraId="63775110" w14:textId="07D4F4BA" w:rsidTr="004D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4CF02FBD" w14:textId="77777777" w:rsidR="004D04BE" w:rsidRDefault="004D04BE" w:rsidP="009F4E96">
            <w:pPr>
              <w:jc w:val="center"/>
            </w:pPr>
            <w:r>
              <w:t>MOEDA</w:t>
            </w:r>
          </w:p>
        </w:tc>
        <w:tc>
          <w:tcPr>
            <w:tcW w:w="3448" w:type="dxa"/>
            <w:vAlign w:val="center"/>
          </w:tcPr>
          <w:p w14:paraId="356449FD" w14:textId="77777777" w:rsidR="004D04BE" w:rsidRDefault="004D04BE" w:rsidP="009F4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900" w:type="dxa"/>
          </w:tcPr>
          <w:p w14:paraId="0FBD4489" w14:textId="49D86789" w:rsidR="004D04BE" w:rsidRDefault="003236E6" w:rsidP="009F4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 DECIMAL</w:t>
            </w:r>
          </w:p>
        </w:tc>
      </w:tr>
      <w:tr w:rsidR="004D04BE" w14:paraId="5CAE6DDB" w14:textId="386D1368" w:rsidTr="00642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736DD110" w14:textId="77777777" w:rsidR="004D04BE" w:rsidRDefault="004D04BE" w:rsidP="00642609">
            <w:pPr>
              <w:jc w:val="center"/>
            </w:pPr>
            <w:r>
              <w:t>R</w:t>
            </w:r>
            <w:proofErr w:type="gramStart"/>
            <w:r>
              <w:t>$  0</w:t>
            </w:r>
            <w:proofErr w:type="gramEnd"/>
            <w:r>
              <w:t>,10</w:t>
            </w:r>
          </w:p>
        </w:tc>
        <w:tc>
          <w:tcPr>
            <w:tcW w:w="3448" w:type="dxa"/>
            <w:vAlign w:val="center"/>
          </w:tcPr>
          <w:p w14:paraId="56FA557D" w14:textId="77777777" w:rsidR="004D04BE" w:rsidRDefault="004D04BE" w:rsidP="00642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</w:t>
            </w:r>
          </w:p>
        </w:tc>
        <w:tc>
          <w:tcPr>
            <w:tcW w:w="2900" w:type="dxa"/>
            <w:vAlign w:val="center"/>
          </w:tcPr>
          <w:p w14:paraId="4B8E61C9" w14:textId="0E08D12F" w:rsidR="004D04BE" w:rsidRDefault="003236E6" w:rsidP="00642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D04BE" w14:paraId="77547423" w14:textId="4818D2EB" w:rsidTr="00642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2AB95568" w14:textId="77777777" w:rsidR="004D04BE" w:rsidRDefault="004D04BE" w:rsidP="00642609">
            <w:pPr>
              <w:jc w:val="center"/>
            </w:pPr>
            <w:r>
              <w:t>R</w:t>
            </w:r>
            <w:proofErr w:type="gramStart"/>
            <w:r>
              <w:t>$  0</w:t>
            </w:r>
            <w:proofErr w:type="gramEnd"/>
            <w:r>
              <w:t>,25</w:t>
            </w:r>
          </w:p>
        </w:tc>
        <w:tc>
          <w:tcPr>
            <w:tcW w:w="3448" w:type="dxa"/>
            <w:vAlign w:val="center"/>
          </w:tcPr>
          <w:p w14:paraId="230E515F" w14:textId="77777777" w:rsidR="004D04BE" w:rsidRDefault="004D04BE" w:rsidP="00642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  <w:tc>
          <w:tcPr>
            <w:tcW w:w="2900" w:type="dxa"/>
            <w:vAlign w:val="center"/>
          </w:tcPr>
          <w:p w14:paraId="7B60597C" w14:textId="034DA675" w:rsidR="004D04BE" w:rsidRDefault="003236E6" w:rsidP="00642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D04BE" w14:paraId="0F1F6325" w14:textId="6FFADEDC" w:rsidTr="00642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7DF85F9E" w14:textId="77777777" w:rsidR="004D04BE" w:rsidRDefault="004D04BE" w:rsidP="00642609">
            <w:pPr>
              <w:jc w:val="center"/>
            </w:pPr>
            <w:r>
              <w:t>R</w:t>
            </w:r>
            <w:proofErr w:type="gramStart"/>
            <w:r>
              <w:t>$  0</w:t>
            </w:r>
            <w:proofErr w:type="gramEnd"/>
            <w:r>
              <w:t>,50</w:t>
            </w:r>
          </w:p>
        </w:tc>
        <w:tc>
          <w:tcPr>
            <w:tcW w:w="3448" w:type="dxa"/>
            <w:vAlign w:val="center"/>
          </w:tcPr>
          <w:p w14:paraId="3C7928CF" w14:textId="77777777" w:rsidR="004D04BE" w:rsidRDefault="004D04BE" w:rsidP="00642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900" w:type="dxa"/>
            <w:vAlign w:val="center"/>
          </w:tcPr>
          <w:p w14:paraId="06449031" w14:textId="54F79AB0" w:rsidR="004D04BE" w:rsidRDefault="003236E6" w:rsidP="00642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D04BE" w14:paraId="6407C440" w14:textId="6E417666" w:rsidTr="00642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422B4308" w14:textId="77777777" w:rsidR="004D04BE" w:rsidRDefault="004D04BE" w:rsidP="00642609">
            <w:pPr>
              <w:jc w:val="center"/>
            </w:pPr>
            <w:r>
              <w:t>R</w:t>
            </w:r>
            <w:proofErr w:type="gramStart"/>
            <w:r>
              <w:t>$  1</w:t>
            </w:r>
            <w:proofErr w:type="gramEnd"/>
            <w:r>
              <w:t>,00</w:t>
            </w:r>
          </w:p>
        </w:tc>
        <w:tc>
          <w:tcPr>
            <w:tcW w:w="3448" w:type="dxa"/>
            <w:vAlign w:val="center"/>
          </w:tcPr>
          <w:p w14:paraId="10B7536A" w14:textId="77777777" w:rsidR="004D04BE" w:rsidRDefault="004D04BE" w:rsidP="00642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2900" w:type="dxa"/>
            <w:vAlign w:val="center"/>
          </w:tcPr>
          <w:p w14:paraId="60681C64" w14:textId="39F63705" w:rsidR="004D04BE" w:rsidRDefault="003236E6" w:rsidP="00642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4D04BE" w14:paraId="29973031" w14:textId="089AF646" w:rsidTr="00642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1900B4AD" w14:textId="77777777" w:rsidR="004D04BE" w:rsidRDefault="004D04BE" w:rsidP="00642609">
            <w:pPr>
              <w:jc w:val="center"/>
            </w:pPr>
            <w:r>
              <w:t>R</w:t>
            </w:r>
            <w:proofErr w:type="gramStart"/>
            <w:r>
              <w:t>$  0</w:t>
            </w:r>
            <w:proofErr w:type="gramEnd"/>
            <w:r>
              <w:t>,00</w:t>
            </w:r>
          </w:p>
        </w:tc>
        <w:tc>
          <w:tcPr>
            <w:tcW w:w="3448" w:type="dxa"/>
            <w:vAlign w:val="center"/>
          </w:tcPr>
          <w:p w14:paraId="4B201A21" w14:textId="77777777" w:rsidR="004D04BE" w:rsidRDefault="004D04BE" w:rsidP="00642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QUALQUER OUTRA ENTRADA</w:t>
            </w:r>
          </w:p>
        </w:tc>
        <w:tc>
          <w:tcPr>
            <w:tcW w:w="2900" w:type="dxa"/>
            <w:vAlign w:val="center"/>
          </w:tcPr>
          <w:p w14:paraId="3BE68D7B" w14:textId="58B5921C" w:rsidR="004D04BE" w:rsidRDefault="003236E6" w:rsidP="00642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0, 1, </w:t>
            </w:r>
            <w:r w:rsidR="00642609">
              <w:t xml:space="preserve">6 </w:t>
            </w:r>
            <w:r w:rsidR="00BB6F78">
              <w:t>e</w:t>
            </w:r>
            <w:r w:rsidR="00642609">
              <w:t xml:space="preserve"> 7</w:t>
            </w:r>
          </w:p>
        </w:tc>
      </w:tr>
    </w:tbl>
    <w:p w14:paraId="7E7C6FBC" w14:textId="77777777" w:rsidR="00723D30" w:rsidRDefault="00723D30" w:rsidP="001F5804"/>
    <w:p w14:paraId="22A9381B" w14:textId="327AF06E" w:rsidR="001F5804" w:rsidRDefault="00723D30" w:rsidP="001F5804">
      <w:pPr>
        <w:ind w:firstLine="360"/>
      </w:pPr>
      <w:r>
        <w:t>O ci</w:t>
      </w:r>
      <w:r>
        <w:t>rcuito armazena o valor de entrada em um sinal inteiro cujo valor pode assumir de 0 a 63. Cada unidade desse sinal é equivalente a 5 centavos, o que foi estabelecido como meio de economizar bits, uma vez que a máquina não aceita moedas de 1 centavo. Desse modo, um real, o preço de uma latinha de refrigerante, é equivalente a 20 unidades.</w:t>
      </w:r>
      <w:r w:rsidR="001F5804">
        <w:t xml:space="preserve"> O resto da lógico funciona da maneira como especificado na proposta do projeto.</w:t>
      </w:r>
    </w:p>
    <w:p w14:paraId="00964265" w14:textId="1712E076" w:rsidR="009B1DA1" w:rsidRDefault="009B1DA1" w:rsidP="001F5804">
      <w:pPr>
        <w:ind w:firstLine="360"/>
      </w:pPr>
    </w:p>
    <w:p w14:paraId="372F443D" w14:textId="1E56199F" w:rsidR="009B1DA1" w:rsidRDefault="009B1DA1" w:rsidP="001F5804">
      <w:pPr>
        <w:ind w:firstLine="360"/>
      </w:pPr>
    </w:p>
    <w:p w14:paraId="276115FE" w14:textId="5A49441C" w:rsidR="009B1DA1" w:rsidRDefault="009B1DA1" w:rsidP="001F5804">
      <w:pPr>
        <w:ind w:firstLine="360"/>
      </w:pPr>
    </w:p>
    <w:p w14:paraId="48B9E640" w14:textId="00ED046B" w:rsidR="009B1DA1" w:rsidRDefault="009B1DA1" w:rsidP="001F5804">
      <w:pPr>
        <w:ind w:firstLine="360"/>
      </w:pPr>
    </w:p>
    <w:p w14:paraId="37FABB76" w14:textId="77777777" w:rsidR="009B1DA1" w:rsidRDefault="009B1DA1" w:rsidP="001F5804">
      <w:pPr>
        <w:ind w:firstLine="360"/>
      </w:pPr>
    </w:p>
    <w:p w14:paraId="3143E52D" w14:textId="77777777" w:rsidR="009B1DA1" w:rsidRDefault="009B1DA1" w:rsidP="001F5804">
      <w:pPr>
        <w:ind w:firstLine="360"/>
      </w:pPr>
    </w:p>
    <w:p w14:paraId="00450917" w14:textId="77777777" w:rsidR="009B1DA1" w:rsidRDefault="009B1DA1" w:rsidP="001F5804">
      <w:pPr>
        <w:ind w:firstLine="360"/>
      </w:pPr>
    </w:p>
    <w:p w14:paraId="444A851A" w14:textId="4A39BFB8" w:rsidR="001F5804" w:rsidRDefault="004A1BC5" w:rsidP="00802EAF">
      <w:pPr>
        <w:ind w:left="1416" w:firstLine="708"/>
        <w:jc w:val="left"/>
      </w:pPr>
      <w:r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26C52683" wp14:editId="310D21A6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899660" cy="6301740"/>
            <wp:effectExtent l="38100" t="38100" r="34290" b="419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3017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B1DA1">
        <w:rPr>
          <w:i/>
          <w:iCs/>
          <w:sz w:val="20"/>
          <w:szCs w:val="18"/>
        </w:rPr>
        <w:t xml:space="preserve">Figura I. Circuito da máquina de refrigerante conectada à </w:t>
      </w:r>
      <w:proofErr w:type="gramStart"/>
      <w:r w:rsidR="009B1DA1">
        <w:rPr>
          <w:i/>
          <w:iCs/>
          <w:sz w:val="20"/>
          <w:szCs w:val="18"/>
        </w:rPr>
        <w:t>mascara</w:t>
      </w:r>
      <w:proofErr w:type="gramEnd"/>
      <w:r w:rsidR="009B1DA1">
        <w:rPr>
          <w:i/>
          <w:iCs/>
          <w:sz w:val="20"/>
          <w:szCs w:val="18"/>
        </w:rPr>
        <w:t xml:space="preserve"> DE0-CV</w:t>
      </w:r>
      <w:r w:rsidR="00802EAF">
        <w:rPr>
          <w:i/>
          <w:iCs/>
          <w:sz w:val="20"/>
          <w:szCs w:val="18"/>
        </w:rPr>
        <w:t>.</w:t>
      </w:r>
    </w:p>
    <w:p w14:paraId="3C91C5D6" w14:textId="77777777" w:rsidR="009B1DA1" w:rsidRDefault="009B1DA1" w:rsidP="001F5804">
      <w:pPr>
        <w:ind w:firstLine="360"/>
      </w:pPr>
    </w:p>
    <w:p w14:paraId="367E62B2" w14:textId="77777777" w:rsidR="00802EAF" w:rsidRDefault="00802EAF" w:rsidP="001F5804">
      <w:pPr>
        <w:ind w:firstLine="360"/>
      </w:pPr>
    </w:p>
    <w:p w14:paraId="0D2578D4" w14:textId="77777777" w:rsidR="00802EAF" w:rsidRDefault="00802EAF" w:rsidP="001F5804">
      <w:pPr>
        <w:ind w:firstLine="360"/>
      </w:pPr>
    </w:p>
    <w:p w14:paraId="4577A0FC" w14:textId="77777777" w:rsidR="00802EAF" w:rsidRDefault="00802EAF" w:rsidP="001F5804">
      <w:pPr>
        <w:ind w:firstLine="360"/>
      </w:pPr>
    </w:p>
    <w:p w14:paraId="79D17826" w14:textId="77777777" w:rsidR="00802EAF" w:rsidRDefault="00802EAF" w:rsidP="001F5804">
      <w:pPr>
        <w:ind w:firstLine="360"/>
      </w:pPr>
    </w:p>
    <w:p w14:paraId="0058B617" w14:textId="170E4415" w:rsidR="009B1DA1" w:rsidRDefault="00732F95" w:rsidP="001F5804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C1FC282" wp14:editId="5FD0BDBC">
                <wp:simplePos x="0" y="0"/>
                <wp:positionH relativeFrom="column">
                  <wp:posOffset>3242017</wp:posOffset>
                </wp:positionH>
                <wp:positionV relativeFrom="paragraph">
                  <wp:posOffset>3895041</wp:posOffset>
                </wp:positionV>
                <wp:extent cx="2667000" cy="1083945"/>
                <wp:effectExtent l="0" t="0" r="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E26CE" w14:textId="38EF0631" w:rsidR="00732F95" w:rsidRPr="002C6849" w:rsidRDefault="00732F95" w:rsidP="00732F95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I: O circuito</w:t>
                            </w:r>
                            <w:r w:rsidR="00495B6E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durante a borda de subida do 2º clock, quando uma moeda de 50 centavos foi inserida (</w:t>
                            </w:r>
                            <w:r w:rsidR="00B53C6A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código 100).</w:t>
                            </w:r>
                          </w:p>
                          <w:p w14:paraId="11C379F1" w14:textId="77777777" w:rsidR="00732F95" w:rsidRPr="00C00495" w:rsidRDefault="00732F95" w:rsidP="00732F9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FC2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3pt;margin-top:306.7pt;width:210pt;height:85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" filled="f" stroked="f">
                <v:textbox>
                  <w:txbxContent>
                    <w:p w14:paraId="1A1E26CE" w14:textId="38EF0631" w:rsidR="00732F95" w:rsidRPr="002C6849" w:rsidRDefault="00732F95" w:rsidP="00732F95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I: O circuito</w:t>
                      </w:r>
                      <w:r w:rsidR="00495B6E">
                        <w:rPr>
                          <w:i/>
                          <w:iCs/>
                          <w:sz w:val="20"/>
                          <w:szCs w:val="18"/>
                        </w:rPr>
                        <w:t xml:space="preserve"> durante a borda de subida do 2º clock, quando uma moeda de 50 centavos foi inserida (</w:t>
                      </w:r>
                      <w:r w:rsidR="00B53C6A">
                        <w:rPr>
                          <w:i/>
                          <w:iCs/>
                          <w:sz w:val="20"/>
                          <w:szCs w:val="18"/>
                        </w:rPr>
                        <w:t>código 100).</w:t>
                      </w:r>
                    </w:p>
                    <w:p w14:paraId="11C379F1" w14:textId="77777777" w:rsidR="00732F95" w:rsidRPr="00C00495" w:rsidRDefault="00732F95" w:rsidP="00732F95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0495">
        <w:rPr>
          <w:noProof/>
        </w:rPr>
        <w:drawing>
          <wp:anchor distT="0" distB="0" distL="114300" distR="114300" simplePos="0" relativeHeight="251653120" behindDoc="0" locked="0" layoutInCell="1" allowOverlap="1" wp14:anchorId="74FABF63" wp14:editId="660BCCBB">
            <wp:simplePos x="0" y="0"/>
            <wp:positionH relativeFrom="column">
              <wp:posOffset>238272</wp:posOffset>
            </wp:positionH>
            <wp:positionV relativeFrom="paragraph">
              <wp:posOffset>498670</wp:posOffset>
            </wp:positionV>
            <wp:extent cx="2600325" cy="3345180"/>
            <wp:effectExtent l="38100" t="38100" r="47625" b="457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451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00495">
        <w:rPr>
          <w:noProof/>
        </w:rPr>
        <w:drawing>
          <wp:anchor distT="0" distB="0" distL="114300" distR="114300" simplePos="0" relativeHeight="251654144" behindDoc="0" locked="0" layoutInCell="1" allowOverlap="1" wp14:anchorId="43D835A6" wp14:editId="6DBA104D">
            <wp:simplePos x="0" y="0"/>
            <wp:positionH relativeFrom="column">
              <wp:posOffset>3262826</wp:posOffset>
            </wp:positionH>
            <wp:positionV relativeFrom="paragraph">
              <wp:posOffset>498670</wp:posOffset>
            </wp:positionV>
            <wp:extent cx="2617470" cy="3340100"/>
            <wp:effectExtent l="38100" t="38100" r="30480" b="317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33401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20EBC">
        <w:t>As imagens a seguir demonstram o funcionamento do circuito em ordem</w:t>
      </w:r>
      <w:r w:rsidR="00681A44">
        <w:t xml:space="preserve"> cronológica.</w:t>
      </w:r>
    </w:p>
    <w:p w14:paraId="31587F89" w14:textId="60087815" w:rsidR="00C00495" w:rsidRDefault="008F7DD5" w:rsidP="00C00495">
      <w:pPr>
        <w:rPr>
          <w:i/>
          <w:iCs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A4C2B6" wp14:editId="1610492B">
            <wp:simplePos x="0" y="0"/>
            <wp:positionH relativeFrom="margin">
              <wp:align>left</wp:align>
            </wp:positionH>
            <wp:positionV relativeFrom="paragraph">
              <wp:posOffset>4720541</wp:posOffset>
            </wp:positionV>
            <wp:extent cx="2427696" cy="3115554"/>
            <wp:effectExtent l="38100" t="38100" r="29845" b="469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96" cy="311555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00495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45986D1" wp14:editId="09D3BF61">
                <wp:simplePos x="0" y="0"/>
                <wp:positionH relativeFrom="column">
                  <wp:posOffset>205740</wp:posOffset>
                </wp:positionH>
                <wp:positionV relativeFrom="paragraph">
                  <wp:posOffset>3543300</wp:posOffset>
                </wp:positionV>
                <wp:extent cx="2667000" cy="10839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CA7CC" w14:textId="729B2FD3" w:rsidR="00C00495" w:rsidRPr="002C6849" w:rsidRDefault="00C00495" w:rsidP="00732F95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Figura II: O circuito após um clock sem nenhum outro input. </w:t>
                            </w:r>
                            <w:r w:rsidR="005E6848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Como de se esperar, o circuito interpretou como se uma moeda de 0 centavos </w:t>
                            </w:r>
                            <w:r w:rsidR="00732F9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fosse inserida e o valor interno não mudou.</w:t>
                            </w:r>
                          </w:p>
                          <w:p w14:paraId="4CB43E6C" w14:textId="0B5CA6CB" w:rsidR="00C00495" w:rsidRPr="00C00495" w:rsidRDefault="00C00495" w:rsidP="00C0049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86D1" id="_x0000_s1027" type="#_x0000_t202" style="position:absolute;left:0;text-align:left;margin-left:16.2pt;margin-top:279pt;width:210pt;height:85.3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" filled="f" stroked="f">
                <v:textbox>
                  <w:txbxContent>
                    <w:p w14:paraId="4A8CA7CC" w14:textId="729B2FD3" w:rsidR="00C00495" w:rsidRPr="002C6849" w:rsidRDefault="00C00495" w:rsidP="00732F95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Figura II: O circuito após um clock sem nenhum outro input. </w:t>
                      </w:r>
                      <w:r w:rsidR="005E6848">
                        <w:rPr>
                          <w:i/>
                          <w:iCs/>
                          <w:sz w:val="20"/>
                          <w:szCs w:val="18"/>
                        </w:rPr>
                        <w:t xml:space="preserve">Como de se esperar, o circuito interpretou como se uma moeda de 0 centavos </w:t>
                      </w:r>
                      <w:r w:rsidR="00732F95">
                        <w:rPr>
                          <w:i/>
                          <w:iCs/>
                          <w:sz w:val="20"/>
                          <w:szCs w:val="18"/>
                        </w:rPr>
                        <w:t>fosse inserida e o valor interno não mudou.</w:t>
                      </w:r>
                    </w:p>
                    <w:p w14:paraId="4CB43E6C" w14:textId="0B5CA6CB" w:rsidR="00C00495" w:rsidRPr="00C00495" w:rsidRDefault="00C00495" w:rsidP="00C00495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3DC2B1" w14:textId="5EBEBB95" w:rsidR="009B1DA1" w:rsidRDefault="009B1DA1" w:rsidP="009B1DA1"/>
    <w:p w14:paraId="1DBB1CFE" w14:textId="17604F19" w:rsidR="00806694" w:rsidRDefault="00806694" w:rsidP="001F5804">
      <w:pPr>
        <w:ind w:firstLine="360"/>
      </w:pPr>
    </w:p>
    <w:p w14:paraId="12B011AF" w14:textId="77777777" w:rsidR="00806694" w:rsidRDefault="00806694" w:rsidP="001F5804">
      <w:pPr>
        <w:ind w:firstLine="360"/>
      </w:pPr>
    </w:p>
    <w:p w14:paraId="19337EFD" w14:textId="5C088450" w:rsidR="00806694" w:rsidRDefault="00806694" w:rsidP="001F5804">
      <w:pPr>
        <w:ind w:firstLine="360"/>
      </w:pPr>
    </w:p>
    <w:p w14:paraId="52629A8E" w14:textId="0065E4EA" w:rsidR="00806694" w:rsidRDefault="00806694" w:rsidP="001F5804">
      <w:pPr>
        <w:ind w:firstLine="360"/>
      </w:pPr>
    </w:p>
    <w:p w14:paraId="27931A82" w14:textId="6D41B1A0" w:rsidR="00806694" w:rsidRDefault="00806694" w:rsidP="001F5804">
      <w:pPr>
        <w:ind w:firstLine="360"/>
      </w:pPr>
    </w:p>
    <w:p w14:paraId="505DBF8D" w14:textId="122D0077" w:rsidR="00806694" w:rsidRDefault="00806694" w:rsidP="001F58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D6A3C6" wp14:editId="1B61AE07">
                <wp:simplePos x="0" y="0"/>
                <wp:positionH relativeFrom="margin">
                  <wp:align>right</wp:align>
                </wp:positionH>
                <wp:positionV relativeFrom="paragraph">
                  <wp:posOffset>260740</wp:posOffset>
                </wp:positionV>
                <wp:extent cx="3609975" cy="1083945"/>
                <wp:effectExtent l="0" t="0" r="0" b="19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38837" w14:textId="5DED7ED1" w:rsidR="008F7DD5" w:rsidRPr="002C6849" w:rsidRDefault="008F7DD5" w:rsidP="008F7DD5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:</w:t>
                            </w:r>
                            <w:r w:rsidR="00DA5E6B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Circuito após o clock.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DA5E6B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No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3º clock,</w:t>
                            </w:r>
                            <w:r w:rsidR="00DA5E6B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o código da moeda não foi alterado, indicando que uma segunda moeda de 50 centavos foi inserida. </w:t>
                            </w:r>
                            <w:r w:rsidR="00860D3B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Agora, o valor acumulado na máquina atingiu 1 real, mas como o botão não foi pressionado, </w:t>
                            </w:r>
                            <w:r w:rsidR="0080669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nada acontece de imediato.</w:t>
                            </w:r>
                          </w:p>
                          <w:p w14:paraId="16FD7170" w14:textId="77777777" w:rsidR="008F7DD5" w:rsidRPr="00C00495" w:rsidRDefault="008F7DD5" w:rsidP="008F7DD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A3C6" id="_x0000_s1028" type="#_x0000_t202" style="position:absolute;left:0;text-align:left;margin-left:233.05pt;margin-top:20.55pt;width:284.25pt;height:85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" filled="f" stroked="f">
                <v:textbox>
                  <w:txbxContent>
                    <w:p w14:paraId="1F338837" w14:textId="5DED7ED1" w:rsidR="008F7DD5" w:rsidRPr="002C6849" w:rsidRDefault="008F7DD5" w:rsidP="008F7DD5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V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:</w:t>
                      </w:r>
                      <w:r w:rsidR="00DA5E6B">
                        <w:rPr>
                          <w:i/>
                          <w:iCs/>
                          <w:sz w:val="20"/>
                          <w:szCs w:val="18"/>
                        </w:rPr>
                        <w:t xml:space="preserve"> Circuito após o clock.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r w:rsidR="00DA5E6B">
                        <w:rPr>
                          <w:i/>
                          <w:iCs/>
                          <w:sz w:val="20"/>
                          <w:szCs w:val="18"/>
                        </w:rPr>
                        <w:t>No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3º clock,</w:t>
                      </w:r>
                      <w:r w:rsidR="00DA5E6B">
                        <w:rPr>
                          <w:i/>
                          <w:iCs/>
                          <w:sz w:val="20"/>
                          <w:szCs w:val="18"/>
                        </w:rPr>
                        <w:t xml:space="preserve"> o código da moeda não foi alterado, indicando que uma segunda moeda de 50 centavos foi inserida. </w:t>
                      </w:r>
                      <w:r w:rsidR="00860D3B">
                        <w:rPr>
                          <w:i/>
                          <w:iCs/>
                          <w:sz w:val="20"/>
                          <w:szCs w:val="18"/>
                        </w:rPr>
                        <w:t xml:space="preserve">Agora, o valor acumulado na máquina atingiu 1 real, mas como o botão não foi pressionado, </w:t>
                      </w:r>
                      <w:r w:rsidR="00806694">
                        <w:rPr>
                          <w:i/>
                          <w:iCs/>
                          <w:sz w:val="20"/>
                          <w:szCs w:val="18"/>
                        </w:rPr>
                        <w:t>nada acontece de imediato.</w:t>
                      </w:r>
                    </w:p>
                    <w:p w14:paraId="16FD7170" w14:textId="77777777" w:rsidR="008F7DD5" w:rsidRPr="00C00495" w:rsidRDefault="008F7DD5" w:rsidP="008F7DD5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BCE129" w14:textId="439CA7BE" w:rsidR="00806694" w:rsidRDefault="00806694" w:rsidP="001F5804">
      <w:pPr>
        <w:ind w:firstLine="360"/>
      </w:pPr>
    </w:p>
    <w:p w14:paraId="1ED62E52" w14:textId="7BFDBD8D" w:rsidR="00806694" w:rsidRDefault="00806694" w:rsidP="001F5804">
      <w:pPr>
        <w:ind w:firstLine="360"/>
      </w:pPr>
    </w:p>
    <w:p w14:paraId="53E6E633" w14:textId="6668915C" w:rsidR="00806694" w:rsidRDefault="00B432BB" w:rsidP="001F5804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922404B" wp14:editId="0D5E0874">
            <wp:simplePos x="0" y="0"/>
            <wp:positionH relativeFrom="column">
              <wp:posOffset>186690</wp:posOffset>
            </wp:positionH>
            <wp:positionV relativeFrom="paragraph">
              <wp:posOffset>46355</wp:posOffset>
            </wp:positionV>
            <wp:extent cx="2602865" cy="3359150"/>
            <wp:effectExtent l="38100" t="38100" r="45085" b="317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33591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3B02077" wp14:editId="6B770FAC">
            <wp:simplePos x="0" y="0"/>
            <wp:positionH relativeFrom="column">
              <wp:posOffset>3295650</wp:posOffset>
            </wp:positionH>
            <wp:positionV relativeFrom="paragraph">
              <wp:posOffset>36195</wp:posOffset>
            </wp:positionV>
            <wp:extent cx="2651760" cy="3379470"/>
            <wp:effectExtent l="38100" t="38100" r="34290" b="304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3794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0EEE1F7" w14:textId="7AC18AE0" w:rsidR="00806694" w:rsidRDefault="00806694" w:rsidP="001F5804">
      <w:pPr>
        <w:ind w:firstLine="360"/>
      </w:pPr>
    </w:p>
    <w:p w14:paraId="1EAB7AF7" w14:textId="2B52B38E" w:rsidR="00806694" w:rsidRDefault="00806694" w:rsidP="001F5804">
      <w:pPr>
        <w:ind w:firstLine="360"/>
      </w:pPr>
    </w:p>
    <w:p w14:paraId="140B2503" w14:textId="61CD11B4" w:rsidR="00806694" w:rsidRDefault="00806694" w:rsidP="001F5804">
      <w:pPr>
        <w:ind w:firstLine="360"/>
      </w:pPr>
    </w:p>
    <w:p w14:paraId="74876861" w14:textId="32C39FDD" w:rsidR="00806694" w:rsidRDefault="00806694" w:rsidP="001F5804">
      <w:pPr>
        <w:ind w:firstLine="360"/>
      </w:pPr>
    </w:p>
    <w:p w14:paraId="17ACF7E3" w14:textId="06B97FD4" w:rsidR="00806694" w:rsidRDefault="00806694" w:rsidP="001F5804">
      <w:pPr>
        <w:ind w:firstLine="360"/>
      </w:pPr>
    </w:p>
    <w:p w14:paraId="7FA414E1" w14:textId="0DFE049B" w:rsidR="00806694" w:rsidRDefault="00806694" w:rsidP="001F5804">
      <w:pPr>
        <w:ind w:firstLine="360"/>
      </w:pPr>
    </w:p>
    <w:p w14:paraId="2FC8CB70" w14:textId="088CEE5D" w:rsidR="00806694" w:rsidRDefault="00806694" w:rsidP="001F5804">
      <w:pPr>
        <w:ind w:firstLine="360"/>
      </w:pPr>
    </w:p>
    <w:p w14:paraId="0DDF9E9D" w14:textId="464CB993" w:rsidR="00806694" w:rsidRDefault="00806694" w:rsidP="001F5804">
      <w:pPr>
        <w:ind w:firstLine="360"/>
      </w:pPr>
    </w:p>
    <w:p w14:paraId="35AE784E" w14:textId="4CE401F7" w:rsidR="00806694" w:rsidRDefault="00806694" w:rsidP="001F5804">
      <w:pPr>
        <w:ind w:firstLine="360"/>
      </w:pPr>
    </w:p>
    <w:p w14:paraId="15137E41" w14:textId="33C0B779" w:rsidR="00806694" w:rsidRDefault="00B432BB" w:rsidP="001F58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5EF12D" wp14:editId="51A128E7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2819400" cy="108394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5FC54" w14:textId="415F06A0" w:rsidR="00F343E5" w:rsidRPr="002C6849" w:rsidRDefault="00F343E5" w:rsidP="00F343E5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Figura V: Circuito após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 4º clock.</w:t>
                            </w:r>
                            <w:r w:rsidR="00B432BB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O botão foi apertado e nenhuma moeda nova foi inserida. Porém, a entrega do refrigerante não pode ocorrer nesse ciclo de clock.</w:t>
                            </w:r>
                          </w:p>
                          <w:p w14:paraId="5ADDFC47" w14:textId="77777777" w:rsidR="00F343E5" w:rsidRPr="00C00495" w:rsidRDefault="00F343E5" w:rsidP="00F343E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F12D" id="_x0000_s1029" type="#_x0000_t202" style="position:absolute;left:0;text-align:left;margin-left:0;margin-top:20.15pt;width:222pt;height:85.3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" filled="f" stroked="f">
                <v:textbox>
                  <w:txbxContent>
                    <w:p w14:paraId="3FF5FC54" w14:textId="415F06A0" w:rsidR="00F343E5" w:rsidRPr="002C6849" w:rsidRDefault="00F343E5" w:rsidP="00F343E5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Figura V: Circuito após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o 4º clock.</w:t>
                      </w:r>
                      <w:r w:rsidR="00B432BB">
                        <w:rPr>
                          <w:i/>
                          <w:iCs/>
                          <w:sz w:val="20"/>
                          <w:szCs w:val="18"/>
                        </w:rPr>
                        <w:t xml:space="preserve"> O botão foi apertado e nenhuma moeda nova foi inserida. Porém, a entrega do refrigerante não pode ocorrer nesse ciclo de clock.</w:t>
                      </w:r>
                    </w:p>
                    <w:p w14:paraId="5ADDFC47" w14:textId="77777777" w:rsidR="00F343E5" w:rsidRPr="00C00495" w:rsidRDefault="00F343E5" w:rsidP="00F343E5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A9C6F" w14:textId="066B71F3" w:rsidR="00806694" w:rsidRDefault="00B432BB" w:rsidP="001F58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322D48" wp14:editId="2EAB03A8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872740" cy="1083945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B9995" w14:textId="77F48728" w:rsidR="00B432BB" w:rsidRPr="002C6849" w:rsidRDefault="00B432BB" w:rsidP="00B432BB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V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: Circuito após o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º clock.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A entrega do </w:t>
                            </w:r>
                            <w:r w:rsidR="007002F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refrigerante foi efetuada.</w:t>
                            </w:r>
                          </w:p>
                          <w:p w14:paraId="5A9FC404" w14:textId="77777777" w:rsidR="00B432BB" w:rsidRPr="00C00495" w:rsidRDefault="00B432BB" w:rsidP="00B432B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2D48" id="_x0000_s1030" type="#_x0000_t202" style="position:absolute;left:0;text-align:left;margin-left:175pt;margin-top:.9pt;width:226.2pt;height:85.3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" filled="f" stroked="f">
                <v:textbox>
                  <w:txbxContent>
                    <w:p w14:paraId="43DB9995" w14:textId="77F48728" w:rsidR="00B432BB" w:rsidRPr="002C6849" w:rsidRDefault="00B432BB" w:rsidP="00B432BB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V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: Circuito após o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5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º clock.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A entrega do </w:t>
                      </w:r>
                      <w:r w:rsidR="007002F5">
                        <w:rPr>
                          <w:i/>
                          <w:iCs/>
                          <w:sz w:val="20"/>
                          <w:szCs w:val="18"/>
                        </w:rPr>
                        <w:t>refrigerante foi efetuada.</w:t>
                      </w:r>
                    </w:p>
                    <w:p w14:paraId="5A9FC404" w14:textId="77777777" w:rsidR="00B432BB" w:rsidRPr="00C00495" w:rsidRDefault="00B432BB" w:rsidP="00B432BB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EEB56" w14:textId="5683C5A8" w:rsidR="00806694" w:rsidRDefault="00806694" w:rsidP="001F5804">
      <w:pPr>
        <w:ind w:firstLine="360"/>
      </w:pPr>
    </w:p>
    <w:p w14:paraId="11F7040B" w14:textId="1CF7A6E4" w:rsidR="00806694" w:rsidRDefault="00806694" w:rsidP="001F5804">
      <w:pPr>
        <w:ind w:firstLine="360"/>
      </w:pPr>
    </w:p>
    <w:p w14:paraId="051850A4" w14:textId="1A70E830" w:rsidR="00806694" w:rsidRDefault="00806694" w:rsidP="001F5804">
      <w:pPr>
        <w:ind w:firstLine="360"/>
      </w:pPr>
    </w:p>
    <w:p w14:paraId="251F10AE" w14:textId="1B396282" w:rsidR="00806694" w:rsidRDefault="00806694" w:rsidP="001F5804">
      <w:pPr>
        <w:ind w:firstLine="360"/>
      </w:pPr>
    </w:p>
    <w:p w14:paraId="4094EFED" w14:textId="44BDCC6B" w:rsidR="00806694" w:rsidRDefault="004A1BC5" w:rsidP="001F5804">
      <w:pPr>
        <w:ind w:firstLine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5BEECBB" wp14:editId="71B8006C">
            <wp:simplePos x="0" y="0"/>
            <wp:positionH relativeFrom="margin">
              <wp:posOffset>38100</wp:posOffset>
            </wp:positionH>
            <wp:positionV relativeFrom="paragraph">
              <wp:posOffset>-362585</wp:posOffset>
            </wp:positionV>
            <wp:extent cx="2628900" cy="3362325"/>
            <wp:effectExtent l="38100" t="38100" r="38100" b="47625"/>
            <wp:wrapSquare wrapText="bothSides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3623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D6EB8" w14:textId="4C524A51" w:rsidR="00806694" w:rsidRDefault="00806694" w:rsidP="001F5804">
      <w:pPr>
        <w:ind w:firstLine="360"/>
      </w:pPr>
    </w:p>
    <w:p w14:paraId="2CB1BE06" w14:textId="3BB28040" w:rsidR="00806694" w:rsidRDefault="00806694" w:rsidP="001F5804">
      <w:pPr>
        <w:ind w:firstLine="360"/>
      </w:pPr>
    </w:p>
    <w:p w14:paraId="077B37E1" w14:textId="3839B4A7" w:rsidR="00806694" w:rsidRDefault="00806694" w:rsidP="001F5804">
      <w:pPr>
        <w:ind w:firstLine="360"/>
      </w:pPr>
    </w:p>
    <w:p w14:paraId="3E2A694B" w14:textId="3FA992DC" w:rsidR="00806694" w:rsidRDefault="00806694" w:rsidP="001F5804">
      <w:pPr>
        <w:ind w:firstLine="360"/>
      </w:pPr>
    </w:p>
    <w:p w14:paraId="7A12006C" w14:textId="4F14FDF8" w:rsidR="00806694" w:rsidRDefault="00806694" w:rsidP="001F5804">
      <w:pPr>
        <w:ind w:firstLine="360"/>
      </w:pPr>
    </w:p>
    <w:p w14:paraId="6B3E3428" w14:textId="57A64FF8" w:rsidR="00806694" w:rsidRDefault="00806694" w:rsidP="001F5804">
      <w:pPr>
        <w:ind w:firstLine="360"/>
      </w:pPr>
    </w:p>
    <w:p w14:paraId="2D96C849" w14:textId="15D42FFD" w:rsidR="00806694" w:rsidRDefault="00EA5FFD" w:rsidP="001F58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F1A2F4" wp14:editId="24AF4EE9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3381375" cy="5238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463B3" w14:textId="79F48CD2" w:rsidR="004A1BC5" w:rsidRPr="002C6849" w:rsidRDefault="004A1BC5" w:rsidP="004A1BC5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V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</w:t>
                            </w:r>
                            <w:r w:rsidR="0065068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: Circuito após o </w:t>
                            </w:r>
                            <w:r w:rsidR="00086E8A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º clock. </w:t>
                            </w:r>
                            <w:r w:rsidR="00EA5FFD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Uma moeda de 25 centavos foi inserida.</w:t>
                            </w:r>
                            <w:r w:rsidR="00086E8A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4A619987" w14:textId="77777777" w:rsidR="004A1BC5" w:rsidRPr="00C00495" w:rsidRDefault="004A1BC5" w:rsidP="004A1BC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A2F4" id="_x0000_s1031" type="#_x0000_t202" style="position:absolute;left:0;text-align:left;margin-left:215.05pt;margin-top:18.65pt;width:266.25pt;height:41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" filled="f" stroked="f">
                <v:textbox>
                  <w:txbxContent>
                    <w:p w14:paraId="53B463B3" w14:textId="79F48CD2" w:rsidR="004A1BC5" w:rsidRPr="002C6849" w:rsidRDefault="004A1BC5" w:rsidP="004A1BC5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V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</w:t>
                      </w:r>
                      <w:r w:rsidR="00650685">
                        <w:rPr>
                          <w:i/>
                          <w:iCs/>
                          <w:sz w:val="20"/>
                          <w:szCs w:val="18"/>
                        </w:rPr>
                        <w:t>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: Circuito após o </w:t>
                      </w:r>
                      <w:r w:rsidR="00086E8A">
                        <w:rPr>
                          <w:i/>
                          <w:iCs/>
                          <w:sz w:val="20"/>
                          <w:szCs w:val="18"/>
                        </w:rPr>
                        <w:t>6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º clock. </w:t>
                      </w:r>
                      <w:r w:rsidR="00EA5FFD">
                        <w:rPr>
                          <w:i/>
                          <w:iCs/>
                          <w:sz w:val="20"/>
                          <w:szCs w:val="18"/>
                        </w:rPr>
                        <w:t>Uma moeda de 25 centavos foi inserida.</w:t>
                      </w:r>
                      <w:r w:rsidR="00086E8A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</w:p>
                    <w:p w14:paraId="4A619987" w14:textId="77777777" w:rsidR="004A1BC5" w:rsidRPr="00C00495" w:rsidRDefault="004A1BC5" w:rsidP="004A1BC5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8133B5" w14:textId="36578F1C" w:rsidR="00806694" w:rsidRDefault="00806694" w:rsidP="001F5804">
      <w:pPr>
        <w:ind w:firstLine="360"/>
      </w:pPr>
    </w:p>
    <w:p w14:paraId="7B71F07B" w14:textId="1DA55F40" w:rsidR="00806694" w:rsidRDefault="002B2AF4" w:rsidP="001F5804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E25B4C" wp14:editId="0D37CC35">
                <wp:simplePos x="0" y="0"/>
                <wp:positionH relativeFrom="margin">
                  <wp:align>left</wp:align>
                </wp:positionH>
                <wp:positionV relativeFrom="paragraph">
                  <wp:posOffset>3556346</wp:posOffset>
                </wp:positionV>
                <wp:extent cx="2967644" cy="872836"/>
                <wp:effectExtent l="0" t="0" r="0" b="381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644" cy="872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9DD1F" w14:textId="1D2B812B" w:rsidR="00650685" w:rsidRPr="002C6849" w:rsidRDefault="00650685" w:rsidP="00650685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VII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: Circuito após o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º clock. Uma moeda de </w:t>
                            </w:r>
                            <w:r w:rsidR="00351F2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um </w:t>
                            </w:r>
                            <w:proofErr w:type="gramStart"/>
                            <w:r w:rsidR="00351F2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real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foi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inserida</w:t>
                            </w:r>
                            <w:r w:rsidR="00351F2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, ultrapassando o </w:t>
                            </w:r>
                            <w:r w:rsidR="002B2AF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valor de um refrigerante, mas nenhuma ação será feira acerca disso nesse clock.</w:t>
                            </w:r>
                          </w:p>
                          <w:p w14:paraId="7054D0B7" w14:textId="77777777" w:rsidR="00650685" w:rsidRPr="00C00495" w:rsidRDefault="00650685" w:rsidP="0065068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5B4C" id="_x0000_s1032" type="#_x0000_t202" style="position:absolute;left:0;text-align:left;margin-left:0;margin-top:280.05pt;width:233.65pt;height:68.7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" filled="f" stroked="f">
                <v:textbox>
                  <w:txbxContent>
                    <w:p w14:paraId="5869DD1F" w14:textId="1D2B812B" w:rsidR="00650685" w:rsidRPr="002C6849" w:rsidRDefault="00650685" w:rsidP="00650685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VII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: Circuito após o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7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º clock. Uma moeda de </w:t>
                      </w:r>
                      <w:r w:rsidR="00351F25">
                        <w:rPr>
                          <w:i/>
                          <w:iCs/>
                          <w:sz w:val="20"/>
                          <w:szCs w:val="18"/>
                        </w:rPr>
                        <w:t xml:space="preserve">um </w:t>
                      </w:r>
                      <w:proofErr w:type="gramStart"/>
                      <w:r w:rsidR="00351F25">
                        <w:rPr>
                          <w:i/>
                          <w:iCs/>
                          <w:sz w:val="20"/>
                          <w:szCs w:val="18"/>
                        </w:rPr>
                        <w:t xml:space="preserve">real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foi</w:t>
                      </w:r>
                      <w:proofErr w:type="gram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inserida</w:t>
                      </w:r>
                      <w:r w:rsidR="00351F25">
                        <w:rPr>
                          <w:i/>
                          <w:iCs/>
                          <w:sz w:val="20"/>
                          <w:szCs w:val="18"/>
                        </w:rPr>
                        <w:t xml:space="preserve">, ultrapassando o </w:t>
                      </w:r>
                      <w:r w:rsidR="002B2AF4">
                        <w:rPr>
                          <w:i/>
                          <w:iCs/>
                          <w:sz w:val="20"/>
                          <w:szCs w:val="18"/>
                        </w:rPr>
                        <w:t>valor de um refrigerante, mas nenhuma ação será feira acerca disso nesse clock.</w:t>
                      </w:r>
                    </w:p>
                    <w:p w14:paraId="7054D0B7" w14:textId="77777777" w:rsidR="00650685" w:rsidRPr="00C00495" w:rsidRDefault="00650685" w:rsidP="00650685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8B6FF7E" wp14:editId="629DA5CE">
                <wp:simplePos x="0" y="0"/>
                <wp:positionH relativeFrom="margin">
                  <wp:align>right</wp:align>
                </wp:positionH>
                <wp:positionV relativeFrom="paragraph">
                  <wp:posOffset>3556520</wp:posOffset>
                </wp:positionV>
                <wp:extent cx="2967644" cy="872836"/>
                <wp:effectExtent l="0" t="0" r="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644" cy="872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EA5F8" w14:textId="78358743" w:rsidR="002B2AF4" w:rsidRPr="002C6849" w:rsidRDefault="002B2AF4" w:rsidP="002B2AF4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Figura </w:t>
                            </w:r>
                            <w:r w:rsidR="00B7083B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IX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: Circuito após o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º clock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. Todo o dinheiro inserido foi devolvido. </w:t>
                            </w:r>
                          </w:p>
                          <w:p w14:paraId="4131F036" w14:textId="77777777" w:rsidR="002B2AF4" w:rsidRPr="00C00495" w:rsidRDefault="002B2AF4" w:rsidP="002B2AF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FF7E" id="_x0000_s1033" type="#_x0000_t202" style="position:absolute;left:0;text-align:left;margin-left:182.45pt;margin-top:280.05pt;width:233.65pt;height:68.7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" filled="f" stroked="f">
                <v:textbox>
                  <w:txbxContent>
                    <w:p w14:paraId="21FEA5F8" w14:textId="78358743" w:rsidR="002B2AF4" w:rsidRPr="002C6849" w:rsidRDefault="002B2AF4" w:rsidP="002B2AF4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Figura </w:t>
                      </w:r>
                      <w:r w:rsidR="00B7083B">
                        <w:rPr>
                          <w:i/>
                          <w:iCs/>
                          <w:sz w:val="20"/>
                          <w:szCs w:val="18"/>
                        </w:rPr>
                        <w:t>IX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: Circuito após o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8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º clock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. Todo o dinheiro inserido foi devolvido. </w:t>
                      </w:r>
                    </w:p>
                    <w:p w14:paraId="4131F036" w14:textId="77777777" w:rsidR="002B2AF4" w:rsidRPr="00C00495" w:rsidRDefault="002B2AF4" w:rsidP="002B2AF4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685">
        <w:rPr>
          <w:noProof/>
        </w:rPr>
        <w:drawing>
          <wp:anchor distT="0" distB="0" distL="114300" distR="114300" simplePos="0" relativeHeight="251677696" behindDoc="0" locked="0" layoutInCell="1" allowOverlap="1" wp14:anchorId="6AC54270" wp14:editId="1C3918A7">
            <wp:simplePos x="0" y="0"/>
            <wp:positionH relativeFrom="column">
              <wp:posOffset>199159</wp:posOffset>
            </wp:positionH>
            <wp:positionV relativeFrom="paragraph">
              <wp:posOffset>38562</wp:posOffset>
            </wp:positionV>
            <wp:extent cx="2646680" cy="3388360"/>
            <wp:effectExtent l="38100" t="38100" r="39370" b="40640"/>
            <wp:wrapSquare wrapText="bothSides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33883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50685">
        <w:rPr>
          <w:noProof/>
        </w:rPr>
        <w:drawing>
          <wp:anchor distT="0" distB="0" distL="114300" distR="114300" simplePos="0" relativeHeight="251678720" behindDoc="0" locked="0" layoutInCell="1" allowOverlap="1" wp14:anchorId="11DDA4C8" wp14:editId="55737AAF">
            <wp:simplePos x="0" y="0"/>
            <wp:positionH relativeFrom="column">
              <wp:posOffset>3258243</wp:posOffset>
            </wp:positionH>
            <wp:positionV relativeFrom="paragraph">
              <wp:posOffset>38562</wp:posOffset>
            </wp:positionV>
            <wp:extent cx="2653030" cy="3373120"/>
            <wp:effectExtent l="38100" t="38100" r="33020" b="3683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33731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A9BDBE6" w14:textId="5429340C" w:rsidR="00806694" w:rsidRDefault="00806694" w:rsidP="001F5804">
      <w:pPr>
        <w:ind w:firstLine="360"/>
      </w:pPr>
    </w:p>
    <w:p w14:paraId="7B8B726C" w14:textId="3B6F5908" w:rsidR="00806694" w:rsidRDefault="00806694" w:rsidP="001F5804">
      <w:pPr>
        <w:ind w:firstLine="360"/>
      </w:pPr>
    </w:p>
    <w:p w14:paraId="47C3389D" w14:textId="631227DC" w:rsidR="00806694" w:rsidRDefault="00806694" w:rsidP="001F5804">
      <w:pPr>
        <w:ind w:firstLine="360"/>
      </w:pPr>
    </w:p>
    <w:p w14:paraId="1FBCCA1C" w14:textId="2AE63D14" w:rsidR="00806694" w:rsidRDefault="00806694" w:rsidP="001F5804">
      <w:pPr>
        <w:ind w:firstLine="360"/>
      </w:pPr>
    </w:p>
    <w:p w14:paraId="7427E289" w14:textId="0409A0B3" w:rsidR="00806694" w:rsidRDefault="00867E7E" w:rsidP="001F5804">
      <w:pPr>
        <w:ind w:firstLine="36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A5675CB" wp14:editId="47ADEE56">
            <wp:simplePos x="0" y="0"/>
            <wp:positionH relativeFrom="margin">
              <wp:posOffset>38100</wp:posOffset>
            </wp:positionH>
            <wp:positionV relativeFrom="paragraph">
              <wp:posOffset>-254000</wp:posOffset>
            </wp:positionV>
            <wp:extent cx="2686050" cy="3430270"/>
            <wp:effectExtent l="38100" t="38100" r="38100" b="3683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302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2D946" w14:textId="61610601" w:rsidR="00806694" w:rsidRDefault="00806694" w:rsidP="001F5804">
      <w:pPr>
        <w:ind w:firstLine="360"/>
      </w:pPr>
    </w:p>
    <w:p w14:paraId="3469C87D" w14:textId="53FC6C1C" w:rsidR="00806694" w:rsidRDefault="00806694" w:rsidP="001F5804">
      <w:pPr>
        <w:ind w:firstLine="360"/>
      </w:pPr>
    </w:p>
    <w:p w14:paraId="1DFBEB12" w14:textId="47EE8607" w:rsidR="00806694" w:rsidRDefault="00806694" w:rsidP="001F5804">
      <w:pPr>
        <w:ind w:firstLine="360"/>
      </w:pPr>
    </w:p>
    <w:p w14:paraId="16C60899" w14:textId="488F3D06" w:rsidR="00806694" w:rsidRDefault="00806694" w:rsidP="001F5804">
      <w:pPr>
        <w:ind w:firstLine="360"/>
      </w:pPr>
    </w:p>
    <w:p w14:paraId="52B4834C" w14:textId="2E5CC108" w:rsidR="00806694" w:rsidRDefault="00806694" w:rsidP="001F5804">
      <w:pPr>
        <w:ind w:firstLine="360"/>
      </w:pPr>
    </w:p>
    <w:p w14:paraId="7C1BC094" w14:textId="6B223E74" w:rsidR="00806694" w:rsidRDefault="00806694" w:rsidP="001F5804">
      <w:pPr>
        <w:ind w:firstLine="360"/>
      </w:pPr>
    </w:p>
    <w:p w14:paraId="5BA77211" w14:textId="32ADA60B" w:rsidR="00806694" w:rsidRDefault="00806694" w:rsidP="001F5804">
      <w:pPr>
        <w:ind w:firstLine="360"/>
      </w:pPr>
    </w:p>
    <w:p w14:paraId="5EFE3D82" w14:textId="321E2738" w:rsidR="00806694" w:rsidRDefault="00B7083B" w:rsidP="001F58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BD5B83" wp14:editId="370B14C3">
                <wp:simplePos x="0" y="0"/>
                <wp:positionH relativeFrom="margin">
                  <wp:posOffset>2767965</wp:posOffset>
                </wp:positionH>
                <wp:positionV relativeFrom="paragraph">
                  <wp:posOffset>85725</wp:posOffset>
                </wp:positionV>
                <wp:extent cx="3352365" cy="465222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365" cy="4652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21B23" w14:textId="7A0B6162" w:rsidR="00867E7E" w:rsidRPr="002C6849" w:rsidRDefault="00867E7E" w:rsidP="00867E7E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Figura </w:t>
                            </w:r>
                            <w:r w:rsidR="00B7083B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: Circuito após o </w:t>
                            </w:r>
                            <w:r w:rsidR="00B7083B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º clock. </w:t>
                            </w:r>
                            <w:r w:rsidR="00B7083B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Uma moeda de 10 centavos foi inserida.</w:t>
                            </w:r>
                          </w:p>
                          <w:p w14:paraId="6757EB4C" w14:textId="77777777" w:rsidR="00867E7E" w:rsidRPr="00C00495" w:rsidRDefault="00867E7E" w:rsidP="00867E7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5B83" id="_x0000_s1034" type="#_x0000_t202" style="position:absolute;left:0;text-align:left;margin-left:217.95pt;margin-top:6.75pt;width:263.95pt;height:36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" filled="f" stroked="f">
                <v:textbox>
                  <w:txbxContent>
                    <w:p w14:paraId="31821B23" w14:textId="7A0B6162" w:rsidR="00867E7E" w:rsidRPr="002C6849" w:rsidRDefault="00867E7E" w:rsidP="00867E7E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Figura </w:t>
                      </w:r>
                      <w:r w:rsidR="00B7083B">
                        <w:rPr>
                          <w:i/>
                          <w:iCs/>
                          <w:sz w:val="20"/>
                          <w:szCs w:val="18"/>
                        </w:rPr>
                        <w:t>X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: Circuito após o </w:t>
                      </w:r>
                      <w:r w:rsidR="00B7083B">
                        <w:rPr>
                          <w:i/>
                          <w:iCs/>
                          <w:sz w:val="20"/>
                          <w:szCs w:val="18"/>
                        </w:rPr>
                        <w:t>9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º clock. </w:t>
                      </w:r>
                      <w:r w:rsidR="00B7083B">
                        <w:rPr>
                          <w:i/>
                          <w:iCs/>
                          <w:sz w:val="20"/>
                          <w:szCs w:val="18"/>
                        </w:rPr>
                        <w:t>Uma moeda de 10 centavos foi inserida.</w:t>
                      </w:r>
                    </w:p>
                    <w:p w14:paraId="6757EB4C" w14:textId="77777777" w:rsidR="00867E7E" w:rsidRPr="00C00495" w:rsidRDefault="00867E7E" w:rsidP="00867E7E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F2A1D" w14:textId="78AFC84B" w:rsidR="00806694" w:rsidRDefault="00806694" w:rsidP="001F5804">
      <w:pPr>
        <w:ind w:firstLine="360"/>
      </w:pPr>
    </w:p>
    <w:p w14:paraId="11B45249" w14:textId="24B07907" w:rsidR="00806694" w:rsidRDefault="00B7083B" w:rsidP="001F5804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DA93457" wp14:editId="5CD465F7">
            <wp:simplePos x="0" y="0"/>
            <wp:positionH relativeFrom="margin">
              <wp:posOffset>38100</wp:posOffset>
            </wp:positionH>
            <wp:positionV relativeFrom="paragraph">
              <wp:posOffset>38100</wp:posOffset>
            </wp:positionV>
            <wp:extent cx="2924175" cy="3739515"/>
            <wp:effectExtent l="38100" t="38100" r="47625" b="3238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395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2920" w14:textId="2A97C4E0" w:rsidR="00806694" w:rsidRDefault="00806694" w:rsidP="001F5804">
      <w:pPr>
        <w:ind w:firstLine="360"/>
      </w:pPr>
    </w:p>
    <w:p w14:paraId="1EE32F80" w14:textId="77777777" w:rsidR="00806694" w:rsidRDefault="00806694" w:rsidP="001F5804">
      <w:pPr>
        <w:ind w:firstLine="360"/>
      </w:pPr>
    </w:p>
    <w:p w14:paraId="3EEEED95" w14:textId="236651BD" w:rsidR="00806694" w:rsidRDefault="00806694" w:rsidP="001F5804">
      <w:pPr>
        <w:ind w:firstLine="360"/>
      </w:pPr>
    </w:p>
    <w:p w14:paraId="530734F1" w14:textId="77777777" w:rsidR="00806694" w:rsidRDefault="00806694" w:rsidP="001F5804">
      <w:pPr>
        <w:ind w:firstLine="360"/>
      </w:pPr>
    </w:p>
    <w:p w14:paraId="129AAEF7" w14:textId="77777777" w:rsidR="00806694" w:rsidRDefault="00806694" w:rsidP="001F5804">
      <w:pPr>
        <w:ind w:firstLine="360"/>
      </w:pPr>
    </w:p>
    <w:p w14:paraId="7BC12CBC" w14:textId="77777777" w:rsidR="00806694" w:rsidRDefault="00806694" w:rsidP="001F5804">
      <w:pPr>
        <w:ind w:firstLine="360"/>
      </w:pPr>
    </w:p>
    <w:p w14:paraId="317F8B5A" w14:textId="77777777" w:rsidR="00806694" w:rsidRDefault="00806694" w:rsidP="001F5804">
      <w:pPr>
        <w:ind w:firstLine="360"/>
      </w:pPr>
    </w:p>
    <w:p w14:paraId="16C6EB21" w14:textId="77777777" w:rsidR="00806694" w:rsidRDefault="00806694" w:rsidP="001F5804">
      <w:pPr>
        <w:ind w:firstLine="360"/>
      </w:pPr>
    </w:p>
    <w:p w14:paraId="20D0051F" w14:textId="045DEE28" w:rsidR="00806694" w:rsidRDefault="00E54086" w:rsidP="001F58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9E58FF" wp14:editId="06B67021">
                <wp:simplePos x="0" y="0"/>
                <wp:positionH relativeFrom="margin">
                  <wp:align>right</wp:align>
                </wp:positionH>
                <wp:positionV relativeFrom="paragraph">
                  <wp:posOffset>256896</wp:posOffset>
                </wp:positionV>
                <wp:extent cx="3142615" cy="666427"/>
                <wp:effectExtent l="0" t="0" r="0" b="6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615" cy="6664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D2121" w14:textId="0E8C73F6" w:rsidR="00B7083B" w:rsidRPr="002C6849" w:rsidRDefault="00B7083B" w:rsidP="00B7083B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X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: Circuito após o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1</w:t>
                            </w:r>
                            <w:r w:rsidR="003067D8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º clock.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O botão foi apertado e, após dois ciclos de clock, um para a mudança de estado e outro para </w:t>
                            </w:r>
                            <w:r w:rsidR="00E54086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 resultado, o dinheiro foi devolvido.</w:t>
                            </w:r>
                          </w:p>
                          <w:p w14:paraId="7A5CBD83" w14:textId="77777777" w:rsidR="00B7083B" w:rsidRPr="00C00495" w:rsidRDefault="00B7083B" w:rsidP="00B7083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58FF" id="_x0000_s1035" type="#_x0000_t202" style="position:absolute;left:0;text-align:left;margin-left:196.25pt;margin-top:20.25pt;width:247.45pt;height:52.4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" filled="f" stroked="f">
                <v:textbox>
                  <w:txbxContent>
                    <w:p w14:paraId="4C2D2121" w14:textId="0E8C73F6" w:rsidR="00B7083B" w:rsidRPr="002C6849" w:rsidRDefault="00B7083B" w:rsidP="00B7083B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X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: Circuito após o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1</w:t>
                      </w:r>
                      <w:r w:rsidR="003067D8">
                        <w:rPr>
                          <w:i/>
                          <w:iCs/>
                          <w:sz w:val="20"/>
                          <w:szCs w:val="18"/>
                        </w:rPr>
                        <w:t>1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º clock.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O botão foi apertado e, após dois ciclos de clock, um para a mudança de estado e outro para </w:t>
                      </w:r>
                      <w:r w:rsidR="00E54086">
                        <w:rPr>
                          <w:i/>
                          <w:iCs/>
                          <w:sz w:val="20"/>
                          <w:szCs w:val="18"/>
                        </w:rPr>
                        <w:t>o resultado, o dinheiro foi devolvido.</w:t>
                      </w:r>
                    </w:p>
                    <w:p w14:paraId="7A5CBD83" w14:textId="77777777" w:rsidR="00B7083B" w:rsidRPr="00C00495" w:rsidRDefault="00B7083B" w:rsidP="00B7083B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589E9" w14:textId="690E0B07" w:rsidR="00806694" w:rsidRDefault="00806694" w:rsidP="001F5804">
      <w:pPr>
        <w:ind w:firstLine="360"/>
      </w:pPr>
    </w:p>
    <w:p w14:paraId="27E5D591" w14:textId="1523B3A0" w:rsidR="00806694" w:rsidRDefault="00806694" w:rsidP="001F5804">
      <w:pPr>
        <w:ind w:firstLine="360"/>
      </w:pPr>
    </w:p>
    <w:p w14:paraId="017DE73F" w14:textId="6CC99AB0" w:rsidR="00806694" w:rsidRDefault="00806694" w:rsidP="001F5804">
      <w:pPr>
        <w:ind w:firstLine="360"/>
      </w:pPr>
    </w:p>
    <w:p w14:paraId="342B113A" w14:textId="77777777" w:rsidR="00806694" w:rsidRDefault="00806694" w:rsidP="001F5804">
      <w:pPr>
        <w:ind w:firstLine="360"/>
      </w:pPr>
    </w:p>
    <w:p w14:paraId="73F7029C" w14:textId="006CB6C0" w:rsidR="00806694" w:rsidRDefault="003067D8" w:rsidP="007A447D">
      <w:pPr>
        <w:ind w:firstLine="360"/>
      </w:pPr>
      <w:r>
        <w:t>O código VHDL utilizado para gerar o circuito acima está disponível logo abaixo:</w:t>
      </w:r>
    </w:p>
    <w:p w14:paraId="04CF46FC" w14:textId="3266CAFF" w:rsidR="007A447D" w:rsidRDefault="007A447D" w:rsidP="007A447D">
      <w:pPr>
        <w:ind w:firstLine="360"/>
      </w:pPr>
    </w:p>
    <w:p w14:paraId="369DD0AC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library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7A447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ieee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5F5B39C3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use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ieee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A447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std_logic_1164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all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9C3E187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use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7A447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ieee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A447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numeric_std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all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7AAFE343" w14:textId="2CCE109D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8AE7EC5" w14:textId="4C044E1E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entity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maq_refri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</w:p>
    <w:p w14:paraId="6942281A" w14:textId="41962E6F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-- entrada: 0: nada, 2: 10 cent, 3: 25 cent, </w:t>
      </w:r>
      <w:proofErr w:type="gram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4 :</w:t>
      </w:r>
      <w:proofErr w:type="gram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50 cent, 5: 1 real</w:t>
      </w:r>
    </w:p>
    <w:p w14:paraId="2A0953CD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port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</w:p>
    <w:p w14:paraId="42E09798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entrada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in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std_logic_vector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downto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"000"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3D247DEE" w14:textId="41FB3208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botao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rst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clk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in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3BFFF9E3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out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'0'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66225EEA" w14:textId="38227C5A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devolve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out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'0'</w:t>
      </w:r>
    </w:p>
    <w:p w14:paraId="4FA034F6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14:paraId="501CA82B" w14:textId="0E905618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6C5B8D" w14:textId="68FCFA88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maq_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6011993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33EDEDD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architecture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arch_refri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of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maq_refri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</w:p>
    <w:p w14:paraId="7DF8A28B" w14:textId="602E588D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6809BAB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--</w:t>
      </w:r>
      <w:proofErr w:type="spell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Estados</w:t>
      </w:r>
      <w:proofErr w:type="spell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possiveis</w:t>
      </w:r>
      <w:proofErr w:type="spell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da </w:t>
      </w:r>
      <w:proofErr w:type="spell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maquina</w:t>
      </w:r>
      <w:proofErr w:type="spellEnd"/>
    </w:p>
    <w:p w14:paraId="4EE0BB9F" w14:textId="6BD47F56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type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state_t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refri_idle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refri_give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refri_reset</w:t>
      </w:r>
      <w:proofErr w:type="spellEnd"/>
      <w:proofErr w:type="gramStart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gramEnd"/>
    </w:p>
    <w:p w14:paraId="1E8AAE10" w14:textId="3C54D21D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944537C" w14:textId="15ECBA51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signal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state_t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refri_idle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5D439450" w14:textId="40754F8D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signal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state_t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refri_idle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049D99DB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signal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integer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range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to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63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2D242367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6EECC6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proofErr w:type="spellEnd"/>
    </w:p>
    <w:p w14:paraId="607E5745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E6EF1F" w14:textId="38ED0829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--Processo que imprime </w:t>
      </w:r>
      <w:proofErr w:type="spell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informacoes</w:t>
      </w:r>
      <w:proofErr w:type="spell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relevantes da </w:t>
      </w:r>
      <w:proofErr w:type="spellStart"/>
      <w:proofErr w:type="gram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maquina</w:t>
      </w:r>
      <w:proofErr w:type="spellEnd"/>
      <w:proofErr w:type="gram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no console</w:t>
      </w:r>
    </w:p>
    <w:p w14:paraId="5B70582B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impr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proofErr w:type="spellEnd"/>
      <w:proofErr w:type="gram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botao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</w:p>
    <w:p w14:paraId="7FF356A3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begin</w:t>
      </w:r>
    </w:p>
    <w:p w14:paraId="354FB66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current_state'</w:t>
      </w:r>
      <w:r w:rsidRPr="007A447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EVENT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4E1686AE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report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"----------&gt; CHANGE IN </w:t>
      </w:r>
      <w:proofErr w:type="spellStart"/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current_state</w:t>
      </w:r>
      <w:proofErr w:type="spellEnd"/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: "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state_t'</w:t>
      </w:r>
      <w:r w:rsidRPr="007A447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image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</w:t>
      </w:r>
      <w:proofErr w:type="spellEnd"/>
      <w:proofErr w:type="gramStart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gramEnd"/>
    </w:p>
    <w:p w14:paraId="5139B08E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elsif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next_state'</w:t>
      </w:r>
      <w:r w:rsidRPr="007A447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EVENT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2D370E48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report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"----------&gt; CHANGE IN </w:t>
      </w:r>
      <w:proofErr w:type="spellStart"/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: "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state_t'</w:t>
      </w:r>
      <w:r w:rsidRPr="007A447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image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proofErr w:type="gramStart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gramEnd"/>
    </w:p>
    <w:p w14:paraId="342B99B4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elsif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grana_total'</w:t>
      </w:r>
      <w:r w:rsidRPr="007A447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EVENT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07B4550D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report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"----------&gt; CHANGE IN GRANA: "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integer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</w:t>
      </w:r>
      <w:r w:rsidRPr="007A447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image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proofErr w:type="gramStart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gramEnd"/>
    </w:p>
    <w:p w14:paraId="2C2F9237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elsif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botao'</w:t>
      </w:r>
      <w:r w:rsidRPr="007A447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EVENT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38090E30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report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"----------&gt; CHANGE IN BOTAO: "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</w:t>
      </w:r>
      <w:r w:rsidRPr="007A447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image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botao</w:t>
      </w:r>
      <w:proofErr w:type="spellEnd"/>
      <w:proofErr w:type="gramStart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gramEnd"/>
    </w:p>
    <w:p w14:paraId="4E7228D8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14:paraId="0C95C568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14:paraId="68C2DF93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07FE78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--Processo que cuida da </w:t>
      </w:r>
      <w:proofErr w:type="spell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logica</w:t>
      </w:r>
      <w:proofErr w:type="spell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combinacional</w:t>
      </w:r>
      <w:proofErr w:type="spell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da </w:t>
      </w:r>
      <w:proofErr w:type="spellStart"/>
      <w:proofErr w:type="gram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maquina</w:t>
      </w:r>
      <w:proofErr w:type="spellEnd"/>
      <w:proofErr w:type="gram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de refrigerante</w:t>
      </w:r>
    </w:p>
    <w:p w14:paraId="28BA02E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comb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proofErr w:type="spellEnd"/>
      <w:proofErr w:type="gram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clk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</w:p>
    <w:p w14:paraId="030F4D4A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begin</w:t>
      </w:r>
    </w:p>
    <w:p w14:paraId="7D14C7C7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n-GB" w:eastAsia="en-GB"/>
        </w:rPr>
        <w:t>falling_edge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clk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21410A78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573B5AA9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</w:p>
    <w:p w14:paraId="1B11E0A9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case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</w:p>
    <w:p w14:paraId="17E47004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refri_idle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</w:p>
    <w:p w14:paraId="31A9FAE8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10B6B9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devolve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'0</w:t>
      </w:r>
      <w:proofErr w:type="gramStart"/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0E2CAEB2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'0</w:t>
      </w:r>
      <w:proofErr w:type="gramStart"/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6336A6C6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2A8D80A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botao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'1'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6274D6DD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763D751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20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0C482202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give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64D6990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</w:p>
    <w:p w14:paraId="22D7940E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reset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3578F4A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1120D830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41255CC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3E723AF7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20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3F4CF6FD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reset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06AC18E9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134463A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idle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1B0FD87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DFAEC6D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4CD6E8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4DD5CCB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B3DC1C4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</w:p>
    <w:p w14:paraId="0B3F7D3C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refri_give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</w:p>
    <w:p w14:paraId="1DB4122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2A4F12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devolve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'0</w:t>
      </w:r>
      <w:proofErr w:type="gramStart"/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12282FA5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'1</w:t>
      </w:r>
      <w:proofErr w:type="gramStart"/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2AB89912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6D51000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idle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6D375EA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                </w:t>
      </w:r>
    </w:p>
    <w:p w14:paraId="695F6866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refri_reset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</w:p>
    <w:p w14:paraId="0C34FB75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devolve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'1</w:t>
      </w:r>
      <w:proofErr w:type="gramStart"/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679F6848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idle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69707582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case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1A58F6E3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2042333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53C75955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comb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21BAEAB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CC6533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--Processo que cuida da </w:t>
      </w:r>
      <w:proofErr w:type="spell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logica</w:t>
      </w:r>
      <w:proofErr w:type="spell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da </w:t>
      </w:r>
      <w:proofErr w:type="spell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memoria</w:t>
      </w:r>
      <w:proofErr w:type="spell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da </w:t>
      </w:r>
      <w:proofErr w:type="spellStart"/>
      <w:proofErr w:type="gramStart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maquina</w:t>
      </w:r>
      <w:proofErr w:type="spellEnd"/>
      <w:proofErr w:type="gramEnd"/>
      <w:r w:rsidRPr="007A44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de refrigerante</w:t>
      </w:r>
    </w:p>
    <w:p w14:paraId="2E5317C4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mem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proofErr w:type="spellEnd"/>
      <w:proofErr w:type="gram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rst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clk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</w:p>
    <w:p w14:paraId="44C3838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begin</w:t>
      </w:r>
    </w:p>
    <w:p w14:paraId="1B9AD81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n-GB" w:eastAsia="en-GB"/>
        </w:rPr>
        <w:t>rising_edge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clk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1E61E891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23CB35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rst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'1'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51378380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idle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59BC97C5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</w:p>
    <w:p w14:paraId="33174B57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1FB21C3A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EF1ABD3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68596D74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9C8F6F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refri_reset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GB" w:eastAsia="en-GB"/>
        </w:rPr>
        <w:t>or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refri_give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GB" w:eastAsia="en-GB"/>
        </w:rPr>
        <w:t>or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rst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'1'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3DB87824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68E5DF4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55B4B88F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case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entrada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</w:p>
    <w:p w14:paraId="11191E25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BA61CE7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"010"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</w:p>
    <w:p w14:paraId="7EAF8AE1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2F6FC616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"011"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</w:p>
    <w:p w14:paraId="6E0F06A4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5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517EBAD0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"100"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05D19382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5414A2D0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"101"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36B6F56E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grana_total</w:t>
      </w:r>
      <w:proofErr w:type="spellEnd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20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23F25E12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others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</w:p>
    <w:p w14:paraId="240F9B9A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05D12C3B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case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49A7946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2B41DA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178A36B8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2C61E153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mem</w:t>
      </w:r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20DF4A2" w14:textId="77777777" w:rsidR="007A447D" w:rsidRPr="007A447D" w:rsidRDefault="007A447D" w:rsidP="007A447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A4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arch_</w:t>
      </w:r>
      <w:proofErr w:type="gramStart"/>
      <w:r w:rsidRPr="007A447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refri</w:t>
      </w:r>
      <w:proofErr w:type="spellEnd"/>
      <w:r w:rsidRPr="007A4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5DB0DE5" w14:textId="77777777" w:rsidR="007A447D" w:rsidRDefault="007A447D" w:rsidP="007A447D"/>
    <w:p w14:paraId="432FCAA5" w14:textId="77777777" w:rsidR="00806694" w:rsidRDefault="00806694" w:rsidP="001F5804">
      <w:pPr>
        <w:ind w:firstLine="360"/>
      </w:pPr>
    </w:p>
    <w:p w14:paraId="49E0701D" w14:textId="77777777" w:rsidR="00806694" w:rsidRDefault="00806694" w:rsidP="001F5804">
      <w:pPr>
        <w:ind w:firstLine="360"/>
      </w:pPr>
    </w:p>
    <w:p w14:paraId="4177B101" w14:textId="77777777" w:rsidR="00806694" w:rsidRDefault="00806694" w:rsidP="001F5804">
      <w:pPr>
        <w:ind w:firstLine="360"/>
      </w:pPr>
    </w:p>
    <w:p w14:paraId="309FB3A0" w14:textId="77777777" w:rsidR="00806694" w:rsidRDefault="00806694" w:rsidP="001F5804">
      <w:pPr>
        <w:ind w:firstLine="360"/>
      </w:pPr>
    </w:p>
    <w:p w14:paraId="0CDA10A9" w14:textId="77777777" w:rsidR="00806694" w:rsidRDefault="00806694" w:rsidP="001F5804">
      <w:pPr>
        <w:ind w:firstLine="360"/>
      </w:pPr>
    </w:p>
    <w:p w14:paraId="162C7544" w14:textId="1D87338A" w:rsidR="007A447D" w:rsidRDefault="007A447D" w:rsidP="007A447D">
      <w:pPr>
        <w:pStyle w:val="Heading1"/>
        <w:numPr>
          <w:ilvl w:val="0"/>
          <w:numId w:val="4"/>
        </w:numPr>
        <w:jc w:val="left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ELEVADOR</w:t>
      </w:r>
    </w:p>
    <w:p w14:paraId="74EAE980" w14:textId="77777777" w:rsidR="008C5188" w:rsidRDefault="008C5188" w:rsidP="007A447D">
      <w:pPr>
        <w:ind w:firstLine="360"/>
      </w:pPr>
    </w:p>
    <w:p w14:paraId="5C0FCD1D" w14:textId="048B4FB4" w:rsidR="00D22D5C" w:rsidRDefault="007A447D" w:rsidP="00D22D5C">
      <w:pPr>
        <w:ind w:firstLine="360"/>
      </w:pPr>
      <w:r>
        <w:t xml:space="preserve">O elevador </w:t>
      </w:r>
      <w:r w:rsidR="008C5188">
        <w:t xml:space="preserve">possui </w:t>
      </w:r>
      <w:r w:rsidR="008D79BA">
        <w:t>dois</w:t>
      </w:r>
      <w:r w:rsidR="008C5188">
        <w:t xml:space="preserve"> sina</w:t>
      </w:r>
      <w:r w:rsidR="008D79BA">
        <w:t>is</w:t>
      </w:r>
      <w:r w:rsidR="008C5188">
        <w:t xml:space="preserve"> interno</w:t>
      </w:r>
      <w:r w:rsidR="00283142">
        <w:t>s do tipo vetor de 4 bits.</w:t>
      </w:r>
      <w:r w:rsidR="008C5188">
        <w:t xml:space="preserve"> </w:t>
      </w:r>
      <w:r w:rsidR="00283142">
        <w:t xml:space="preserve">Eles guardam </w:t>
      </w:r>
      <w:r w:rsidR="00D51645">
        <w:t xml:space="preserve">em que andar o elevador está e para qual andar ele está indo. Quando a variável de entrada “requisitado” é ativada, recebe ‘1’, o andar destino é atualizado com o andar disponível na entrada. Caso requisitado permaneça em 0, </w:t>
      </w:r>
      <w:r w:rsidR="00D22D5C">
        <w:t xml:space="preserve">valor do andar da entrada é ignorado. O elevador ou sobe, ou desce ou fica parado. A saída </w:t>
      </w:r>
      <w:r w:rsidR="00A604EC">
        <w:t>“direcao” indica para qual direção o elevador estava</w:t>
      </w:r>
      <w:r w:rsidR="00EB21B6">
        <w:t xml:space="preserve"> ou está</w:t>
      </w:r>
      <w:r w:rsidR="00A604EC">
        <w:t xml:space="preserve"> indo e </w:t>
      </w:r>
      <w:r w:rsidR="00EB21B6">
        <w:t>a saída “andando” indica se o elevador está em movimento ou não.</w:t>
      </w:r>
    </w:p>
    <w:p w14:paraId="73852423" w14:textId="5D3E1213" w:rsidR="00DE4EC3" w:rsidRDefault="006B6E17" w:rsidP="00D22D5C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E57FC8" wp14:editId="1DC09073">
                <wp:simplePos x="0" y="0"/>
                <wp:positionH relativeFrom="margin">
                  <wp:posOffset>4826635</wp:posOffset>
                </wp:positionH>
                <wp:positionV relativeFrom="paragraph">
                  <wp:posOffset>5553075</wp:posOffset>
                </wp:positionV>
                <wp:extent cx="1294109" cy="790413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09" cy="790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5F283" w14:textId="4CABDED0" w:rsidR="006B6E17" w:rsidRPr="002C6849" w:rsidRDefault="006B6E17" w:rsidP="00E14573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X</w:t>
                            </w:r>
                            <w:r w:rsidR="0082012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I: Circuito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do elevador conectado à </w:t>
                            </w:r>
                            <w:r w:rsidR="00E14573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máscara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DE0-CV.</w:t>
                            </w:r>
                          </w:p>
                          <w:p w14:paraId="14D57791" w14:textId="77777777" w:rsidR="006B6E17" w:rsidRPr="00C00495" w:rsidRDefault="006B6E17" w:rsidP="006B6E1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7FC8" id="_x0000_s1036" type="#_x0000_t202" style="position:absolute;left:0;text-align:left;margin-left:380.05pt;margin-top:437.25pt;width:101.9pt;height:62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" filled="f" stroked="f">
                <v:textbox>
                  <w:txbxContent>
                    <w:p w14:paraId="5225F283" w14:textId="4CABDED0" w:rsidR="006B6E17" w:rsidRPr="002C6849" w:rsidRDefault="006B6E17" w:rsidP="00E14573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X</w:t>
                      </w:r>
                      <w:r w:rsidR="00820120">
                        <w:rPr>
                          <w:i/>
                          <w:iCs/>
                          <w:sz w:val="20"/>
                          <w:szCs w:val="18"/>
                        </w:rPr>
                        <w:t>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I: Circuito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do elevador conectado à </w:t>
                      </w:r>
                      <w:r w:rsidR="00E14573">
                        <w:rPr>
                          <w:i/>
                          <w:iCs/>
                          <w:sz w:val="20"/>
                          <w:szCs w:val="18"/>
                        </w:rPr>
                        <w:t>máscara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DE0-CV.</w:t>
                      </w:r>
                    </w:p>
                    <w:p w14:paraId="14D57791" w14:textId="77777777" w:rsidR="006B6E17" w:rsidRPr="00C00495" w:rsidRDefault="006B6E17" w:rsidP="006B6E17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467F548" wp14:editId="3BEA4FB6">
            <wp:simplePos x="0" y="0"/>
            <wp:positionH relativeFrom="margin">
              <wp:posOffset>38100</wp:posOffset>
            </wp:positionH>
            <wp:positionV relativeFrom="paragraph">
              <wp:posOffset>207010</wp:posOffset>
            </wp:positionV>
            <wp:extent cx="4795520" cy="6136640"/>
            <wp:effectExtent l="38100" t="38100" r="43180" b="3556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61366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700B9" w14:textId="2F79A918" w:rsidR="00806694" w:rsidRDefault="00806694" w:rsidP="001F5804">
      <w:pPr>
        <w:ind w:firstLine="360"/>
      </w:pPr>
    </w:p>
    <w:p w14:paraId="4A34251B" w14:textId="6FB83B74" w:rsidR="00806694" w:rsidRDefault="00806694" w:rsidP="001F5804">
      <w:pPr>
        <w:ind w:firstLine="360"/>
      </w:pPr>
    </w:p>
    <w:p w14:paraId="4D66C88C" w14:textId="77777777" w:rsidR="00806694" w:rsidRDefault="00806694" w:rsidP="001F5804">
      <w:pPr>
        <w:ind w:firstLine="360"/>
      </w:pPr>
    </w:p>
    <w:p w14:paraId="5D8F1651" w14:textId="1B4C245D" w:rsidR="00806694" w:rsidRDefault="00806694" w:rsidP="001F5804">
      <w:pPr>
        <w:ind w:firstLine="360"/>
      </w:pPr>
    </w:p>
    <w:p w14:paraId="2BC22C34" w14:textId="77777777" w:rsidR="00806694" w:rsidRDefault="00806694" w:rsidP="001F5804">
      <w:pPr>
        <w:ind w:firstLine="360"/>
      </w:pPr>
    </w:p>
    <w:p w14:paraId="0A2ACC0B" w14:textId="77777777" w:rsidR="00806694" w:rsidRDefault="00806694" w:rsidP="001F5804">
      <w:pPr>
        <w:ind w:firstLine="360"/>
      </w:pPr>
    </w:p>
    <w:p w14:paraId="5887F737" w14:textId="1B170596" w:rsidR="00806694" w:rsidRDefault="00806694" w:rsidP="001F5804">
      <w:pPr>
        <w:ind w:firstLine="360"/>
      </w:pPr>
    </w:p>
    <w:p w14:paraId="4124CAE9" w14:textId="77777777" w:rsidR="00806694" w:rsidRDefault="00806694" w:rsidP="001F5804">
      <w:pPr>
        <w:ind w:firstLine="360"/>
      </w:pPr>
    </w:p>
    <w:p w14:paraId="148857E6" w14:textId="77777777" w:rsidR="00806694" w:rsidRDefault="00806694" w:rsidP="001F5804">
      <w:pPr>
        <w:ind w:firstLine="360"/>
      </w:pPr>
    </w:p>
    <w:p w14:paraId="2D0AA4DF" w14:textId="77777777" w:rsidR="00806694" w:rsidRDefault="00806694" w:rsidP="001F5804">
      <w:pPr>
        <w:ind w:firstLine="360"/>
      </w:pPr>
    </w:p>
    <w:p w14:paraId="6B388F3F" w14:textId="77777777" w:rsidR="00806694" w:rsidRDefault="00806694" w:rsidP="001F5804">
      <w:pPr>
        <w:ind w:firstLine="360"/>
      </w:pPr>
    </w:p>
    <w:p w14:paraId="6868DE91" w14:textId="77777777" w:rsidR="00806694" w:rsidRDefault="00806694" w:rsidP="001F5804">
      <w:pPr>
        <w:ind w:firstLine="360"/>
      </w:pPr>
    </w:p>
    <w:p w14:paraId="2403C7AD" w14:textId="77777777" w:rsidR="00806694" w:rsidRDefault="00806694" w:rsidP="001F5804">
      <w:pPr>
        <w:ind w:firstLine="360"/>
      </w:pPr>
    </w:p>
    <w:p w14:paraId="3E7B988C" w14:textId="77777777" w:rsidR="00806694" w:rsidRDefault="00806694" w:rsidP="001F5804">
      <w:pPr>
        <w:ind w:firstLine="360"/>
      </w:pPr>
    </w:p>
    <w:p w14:paraId="32D2B933" w14:textId="77777777" w:rsidR="00806694" w:rsidRDefault="00806694" w:rsidP="001F5804">
      <w:pPr>
        <w:ind w:firstLine="360"/>
      </w:pPr>
    </w:p>
    <w:p w14:paraId="7BE47EDA" w14:textId="77777777" w:rsidR="00806694" w:rsidRDefault="00806694" w:rsidP="001F5804">
      <w:pPr>
        <w:ind w:firstLine="360"/>
      </w:pPr>
    </w:p>
    <w:p w14:paraId="3D48535E" w14:textId="77777777" w:rsidR="00806694" w:rsidRDefault="00806694" w:rsidP="001F5804">
      <w:pPr>
        <w:ind w:firstLine="360"/>
      </w:pPr>
    </w:p>
    <w:p w14:paraId="64A80C85" w14:textId="77777777" w:rsidR="00806694" w:rsidRDefault="00806694" w:rsidP="001F5804">
      <w:pPr>
        <w:ind w:firstLine="360"/>
      </w:pPr>
    </w:p>
    <w:p w14:paraId="6144FB05" w14:textId="4947D114" w:rsidR="00806694" w:rsidRDefault="00D65A7A" w:rsidP="001F5804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72291BD" wp14:editId="7CA3D93F">
                <wp:simplePos x="0" y="0"/>
                <wp:positionH relativeFrom="margin">
                  <wp:align>right</wp:align>
                </wp:positionH>
                <wp:positionV relativeFrom="paragraph">
                  <wp:posOffset>3913736</wp:posOffset>
                </wp:positionV>
                <wp:extent cx="3036277" cy="790413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277" cy="790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92B7C" w14:textId="0BEED8F1" w:rsidR="00D65A7A" w:rsidRPr="002C6849" w:rsidRDefault="00D65A7A" w:rsidP="00D65A7A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XI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: Circuito após o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º clock.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O andar número 9 foi requisitad</w:t>
                            </w:r>
                            <w:r w:rsidR="00935039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o.</w:t>
                            </w:r>
                          </w:p>
                          <w:p w14:paraId="2E260B31" w14:textId="77777777" w:rsidR="00D65A7A" w:rsidRPr="00C00495" w:rsidRDefault="00D65A7A" w:rsidP="00D65A7A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91BD" id="_x0000_s1037" type="#_x0000_t202" style="position:absolute;left:0;text-align:left;margin-left:187.9pt;margin-top:308.15pt;width:239.1pt;height:62.2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" filled="f" stroked="f">
                <v:textbox>
                  <w:txbxContent>
                    <w:p w14:paraId="2B992B7C" w14:textId="0BEED8F1" w:rsidR="00D65A7A" w:rsidRPr="002C6849" w:rsidRDefault="00D65A7A" w:rsidP="00D65A7A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XI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V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: Circuito após o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4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º clock.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O andar número 9 foi requisitad</w:t>
                      </w:r>
                      <w:r w:rsidR="00935039">
                        <w:rPr>
                          <w:i/>
                          <w:iCs/>
                          <w:sz w:val="20"/>
                          <w:szCs w:val="18"/>
                        </w:rPr>
                        <w:t>o.</w:t>
                      </w:r>
                    </w:p>
                    <w:p w14:paraId="2E260B31" w14:textId="77777777" w:rsidR="00D65A7A" w:rsidRPr="00C00495" w:rsidRDefault="00D65A7A" w:rsidP="00D65A7A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2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BAF662B" wp14:editId="4226BB3C">
                <wp:simplePos x="0" y="0"/>
                <wp:positionH relativeFrom="margin">
                  <wp:align>left</wp:align>
                </wp:positionH>
                <wp:positionV relativeFrom="paragraph">
                  <wp:posOffset>3915117</wp:posOffset>
                </wp:positionV>
                <wp:extent cx="3036277" cy="790413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277" cy="790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FBE95" w14:textId="57215DAA" w:rsidR="00820120" w:rsidRPr="002C6849" w:rsidRDefault="00820120" w:rsidP="00820120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X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I: Circuito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após o 3</w:t>
                            </w:r>
                            <w:r w:rsidR="00D65A7A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º clock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.</w:t>
                            </w:r>
                            <w:r w:rsidR="00D65A7A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Como o esperado, o elevador permaneceu inerte durante os primeiros clocks, quando nenhum input foi fornecido.</w:t>
                            </w:r>
                          </w:p>
                          <w:p w14:paraId="3D8F4A72" w14:textId="77777777" w:rsidR="00820120" w:rsidRPr="00C00495" w:rsidRDefault="00820120" w:rsidP="0082012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662B" id="_x0000_s1038" type="#_x0000_t202" style="position:absolute;left:0;text-align:left;margin-left:0;margin-top:308.3pt;width:239.1pt;height:62.25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" filled="f" stroked="f">
                <v:textbox>
                  <w:txbxContent>
                    <w:p w14:paraId="788FBE95" w14:textId="57215DAA" w:rsidR="00820120" w:rsidRPr="002C6849" w:rsidRDefault="00820120" w:rsidP="00820120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X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I: Circuito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após o 3</w:t>
                      </w:r>
                      <w:r w:rsidR="00D65A7A">
                        <w:rPr>
                          <w:i/>
                          <w:iCs/>
                          <w:sz w:val="20"/>
                          <w:szCs w:val="18"/>
                        </w:rPr>
                        <w:t>º clock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.</w:t>
                      </w:r>
                      <w:r w:rsidR="00D65A7A">
                        <w:rPr>
                          <w:i/>
                          <w:iCs/>
                          <w:sz w:val="20"/>
                          <w:szCs w:val="18"/>
                        </w:rPr>
                        <w:t xml:space="preserve"> Como o esperado, o elevador permaneceu inerte durante os primeiros clocks, quando nenhum input foi fornecido.</w:t>
                      </w:r>
                    </w:p>
                    <w:p w14:paraId="3D8F4A72" w14:textId="77777777" w:rsidR="00820120" w:rsidRPr="00C00495" w:rsidRDefault="00820120" w:rsidP="00820120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622">
        <w:rPr>
          <w:noProof/>
        </w:rPr>
        <w:drawing>
          <wp:anchor distT="0" distB="0" distL="114300" distR="114300" simplePos="0" relativeHeight="251694080" behindDoc="0" locked="0" layoutInCell="1" allowOverlap="1" wp14:anchorId="48B26C0C" wp14:editId="71DA3DD3">
            <wp:simplePos x="0" y="0"/>
            <wp:positionH relativeFrom="margin">
              <wp:align>left</wp:align>
            </wp:positionH>
            <wp:positionV relativeFrom="paragraph">
              <wp:posOffset>38491</wp:posOffset>
            </wp:positionV>
            <wp:extent cx="2952750" cy="3731895"/>
            <wp:effectExtent l="38100" t="38100" r="38100" b="40005"/>
            <wp:wrapSquare wrapText="bothSides"/>
            <wp:docPr id="30" name="Picture 3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7318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622">
        <w:rPr>
          <w:noProof/>
        </w:rPr>
        <w:drawing>
          <wp:anchor distT="0" distB="0" distL="114300" distR="114300" simplePos="0" relativeHeight="251695104" behindDoc="0" locked="0" layoutInCell="1" allowOverlap="1" wp14:anchorId="0128DBCA" wp14:editId="78CAFFAF">
            <wp:simplePos x="0" y="0"/>
            <wp:positionH relativeFrom="margin">
              <wp:align>right</wp:align>
            </wp:positionH>
            <wp:positionV relativeFrom="paragraph">
              <wp:posOffset>38491</wp:posOffset>
            </wp:positionV>
            <wp:extent cx="2935605" cy="3731895"/>
            <wp:effectExtent l="38100" t="38100" r="36195" b="400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37318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86EC8" w14:textId="5E7780DB" w:rsidR="00806694" w:rsidRDefault="00806694" w:rsidP="001F5804">
      <w:pPr>
        <w:ind w:firstLine="360"/>
      </w:pPr>
    </w:p>
    <w:p w14:paraId="6F685C64" w14:textId="299648BF" w:rsidR="00806694" w:rsidRDefault="00806694" w:rsidP="001F5804">
      <w:pPr>
        <w:ind w:firstLine="360"/>
      </w:pPr>
    </w:p>
    <w:p w14:paraId="428D723A" w14:textId="54B7C768" w:rsidR="00806694" w:rsidRDefault="00806694" w:rsidP="001F5804">
      <w:pPr>
        <w:ind w:firstLine="360"/>
      </w:pPr>
    </w:p>
    <w:p w14:paraId="61F671F6" w14:textId="79E7AC78" w:rsidR="00806694" w:rsidRDefault="00806694" w:rsidP="001F5804">
      <w:pPr>
        <w:ind w:firstLine="360"/>
      </w:pPr>
    </w:p>
    <w:p w14:paraId="0898D2A9" w14:textId="162489B3" w:rsidR="00806694" w:rsidRDefault="00806694" w:rsidP="001F5804">
      <w:pPr>
        <w:ind w:firstLine="360"/>
      </w:pPr>
    </w:p>
    <w:p w14:paraId="6075CF53" w14:textId="2908F15B" w:rsidR="00806694" w:rsidRDefault="00806694" w:rsidP="001F5804">
      <w:pPr>
        <w:ind w:firstLine="360"/>
      </w:pPr>
    </w:p>
    <w:p w14:paraId="5F0325FB" w14:textId="70A6963F" w:rsidR="00806694" w:rsidRDefault="00806694" w:rsidP="001F5804">
      <w:pPr>
        <w:ind w:firstLine="360"/>
      </w:pPr>
    </w:p>
    <w:p w14:paraId="0567EB38" w14:textId="18AFC825" w:rsidR="00806694" w:rsidRDefault="00806694" w:rsidP="001F5804">
      <w:pPr>
        <w:ind w:firstLine="360"/>
      </w:pPr>
    </w:p>
    <w:p w14:paraId="60DFF63E" w14:textId="1C8ACD22" w:rsidR="00806694" w:rsidRDefault="00806694" w:rsidP="001F5804">
      <w:pPr>
        <w:ind w:firstLine="360"/>
      </w:pPr>
    </w:p>
    <w:p w14:paraId="2F86695A" w14:textId="29EBA7B1" w:rsidR="00806694" w:rsidRDefault="00806694" w:rsidP="001F5804">
      <w:pPr>
        <w:ind w:firstLine="360"/>
      </w:pPr>
    </w:p>
    <w:p w14:paraId="3F394BCE" w14:textId="6C6BC21F" w:rsidR="00806694" w:rsidRDefault="00806694" w:rsidP="001F5804">
      <w:pPr>
        <w:ind w:firstLine="360"/>
      </w:pPr>
    </w:p>
    <w:p w14:paraId="5B718801" w14:textId="350678E7" w:rsidR="00806694" w:rsidRDefault="00806694" w:rsidP="001F5804">
      <w:pPr>
        <w:ind w:firstLine="360"/>
      </w:pPr>
    </w:p>
    <w:p w14:paraId="72762344" w14:textId="307F6230" w:rsidR="00806694" w:rsidRDefault="00806694" w:rsidP="001F5804">
      <w:pPr>
        <w:ind w:firstLine="360"/>
      </w:pPr>
    </w:p>
    <w:p w14:paraId="16D606B9" w14:textId="4B7A68AA" w:rsidR="00806694" w:rsidRDefault="00A405A8" w:rsidP="001F5804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E5CF991" wp14:editId="43C58314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147695" cy="3983355"/>
            <wp:effectExtent l="38100" t="38100" r="33655" b="3619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39" cy="39919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EA419" w14:textId="241ED24C" w:rsidR="00806694" w:rsidRDefault="00806694" w:rsidP="001F5804">
      <w:pPr>
        <w:ind w:firstLine="360"/>
      </w:pPr>
    </w:p>
    <w:p w14:paraId="0D755E46" w14:textId="4867037D" w:rsidR="00806694" w:rsidRDefault="00806694" w:rsidP="001F5804">
      <w:pPr>
        <w:ind w:firstLine="360"/>
      </w:pPr>
    </w:p>
    <w:p w14:paraId="4025D2FA" w14:textId="627B84FF" w:rsidR="00806694" w:rsidRDefault="00806694" w:rsidP="001F5804">
      <w:pPr>
        <w:ind w:firstLine="360"/>
      </w:pPr>
    </w:p>
    <w:p w14:paraId="69B611D6" w14:textId="1F38B0C2" w:rsidR="00806694" w:rsidRDefault="00806694" w:rsidP="001F5804">
      <w:pPr>
        <w:ind w:firstLine="360"/>
      </w:pPr>
    </w:p>
    <w:p w14:paraId="40216EEE" w14:textId="6DE5ECB4" w:rsidR="00806694" w:rsidRDefault="00806694" w:rsidP="001F5804">
      <w:pPr>
        <w:ind w:firstLine="360"/>
      </w:pPr>
    </w:p>
    <w:p w14:paraId="47AC25D4" w14:textId="78149800" w:rsidR="00806694" w:rsidRDefault="00806694" w:rsidP="001F5804">
      <w:pPr>
        <w:ind w:firstLine="360"/>
      </w:pPr>
    </w:p>
    <w:p w14:paraId="12C13131" w14:textId="51C9495D" w:rsidR="00806694" w:rsidRDefault="00806694" w:rsidP="001F5804">
      <w:pPr>
        <w:ind w:firstLine="360"/>
      </w:pPr>
    </w:p>
    <w:p w14:paraId="53B5DAC9" w14:textId="33F65FF2" w:rsidR="00806694" w:rsidRDefault="00806694" w:rsidP="001F5804">
      <w:pPr>
        <w:ind w:firstLine="360"/>
      </w:pPr>
    </w:p>
    <w:p w14:paraId="7CA1A819" w14:textId="7C902507" w:rsidR="00806694" w:rsidRDefault="00806694" w:rsidP="001F5804">
      <w:pPr>
        <w:ind w:firstLine="360"/>
      </w:pPr>
    </w:p>
    <w:p w14:paraId="78FD7E72" w14:textId="264B4EF6" w:rsidR="00806694" w:rsidRDefault="00A405A8" w:rsidP="001F58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B37584D" wp14:editId="42AD7E9D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915920" cy="78994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789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BF9DF" w14:textId="415D1DA1" w:rsidR="002A7600" w:rsidRPr="00C00495" w:rsidRDefault="002A7600" w:rsidP="002A7600"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Figura XV: Circuito após o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º clock.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 estado foi alterado no 5º ciclo de clock e no 6º o elevador começou a se mover.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584D" id="_x0000_s1039" type="#_x0000_t202" style="position:absolute;left:0;text-align:left;margin-left:178.4pt;margin-top:.95pt;width:229.6pt;height:62.2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" filled="f" stroked="f">
                <v:textbox>
                  <w:txbxContent>
                    <w:p w14:paraId="697BF9DF" w14:textId="415D1DA1" w:rsidR="002A7600" w:rsidRPr="00C00495" w:rsidRDefault="002A7600" w:rsidP="002A7600"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Figura XV: Circuito após o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6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º clock.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O estado foi alterado no 5º ciclo de clock e no 6º o elevador começou a se mover.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0A7A1" w14:textId="26720640" w:rsidR="00806694" w:rsidRDefault="00806694" w:rsidP="001F5804">
      <w:pPr>
        <w:ind w:firstLine="360"/>
      </w:pPr>
    </w:p>
    <w:p w14:paraId="2147C3D0" w14:textId="6F3BF18E" w:rsidR="00806694" w:rsidRDefault="00A405A8" w:rsidP="001F5804">
      <w:pPr>
        <w:ind w:firstLine="36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4F80B88" wp14:editId="6EAB2EA7">
            <wp:simplePos x="0" y="0"/>
            <wp:positionH relativeFrom="margin">
              <wp:align>right</wp:align>
            </wp:positionH>
            <wp:positionV relativeFrom="paragraph">
              <wp:posOffset>228165</wp:posOffset>
            </wp:positionV>
            <wp:extent cx="3254375" cy="4095115"/>
            <wp:effectExtent l="38100" t="38100" r="41275" b="3873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40951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C513F" w14:textId="40FD12C0" w:rsidR="00806694" w:rsidRDefault="00806694" w:rsidP="001F5804">
      <w:pPr>
        <w:ind w:firstLine="360"/>
      </w:pPr>
    </w:p>
    <w:p w14:paraId="2B18E6C1" w14:textId="7CFDACAB" w:rsidR="00806694" w:rsidRDefault="00806694" w:rsidP="001F5804">
      <w:pPr>
        <w:ind w:firstLine="360"/>
      </w:pPr>
    </w:p>
    <w:p w14:paraId="7F04E8AA" w14:textId="72898508" w:rsidR="00806694" w:rsidRDefault="00806694" w:rsidP="001F5804">
      <w:pPr>
        <w:ind w:firstLine="360"/>
      </w:pPr>
    </w:p>
    <w:p w14:paraId="1D1EF054" w14:textId="2EA2A48F" w:rsidR="00806694" w:rsidRDefault="00806694" w:rsidP="001F5804">
      <w:pPr>
        <w:ind w:firstLine="360"/>
      </w:pPr>
    </w:p>
    <w:p w14:paraId="7A22C663" w14:textId="16FEA4D6" w:rsidR="00806694" w:rsidRDefault="00806694" w:rsidP="001F5804">
      <w:pPr>
        <w:ind w:firstLine="360"/>
      </w:pPr>
    </w:p>
    <w:p w14:paraId="62CE2797" w14:textId="1E23D130" w:rsidR="00806694" w:rsidRDefault="00806694" w:rsidP="001F5804">
      <w:pPr>
        <w:ind w:firstLine="360"/>
      </w:pPr>
    </w:p>
    <w:p w14:paraId="1B2D4B12" w14:textId="36EE3C46" w:rsidR="00806694" w:rsidRDefault="00806694" w:rsidP="001F5804">
      <w:pPr>
        <w:ind w:firstLine="360"/>
      </w:pPr>
    </w:p>
    <w:p w14:paraId="7744DEC4" w14:textId="686CA0D0" w:rsidR="00806694" w:rsidRDefault="00806694" w:rsidP="001F5804">
      <w:pPr>
        <w:ind w:firstLine="360"/>
      </w:pPr>
    </w:p>
    <w:p w14:paraId="604BB2B4" w14:textId="20E119FC" w:rsidR="00806694" w:rsidRDefault="00806694" w:rsidP="001F5804">
      <w:pPr>
        <w:ind w:firstLine="360"/>
      </w:pPr>
    </w:p>
    <w:p w14:paraId="3249FD79" w14:textId="2E9DEED4" w:rsidR="00806694" w:rsidRDefault="00A405A8" w:rsidP="001F58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AE1E9D1" wp14:editId="7A63D12D">
                <wp:simplePos x="0" y="0"/>
                <wp:positionH relativeFrom="margin">
                  <wp:align>left</wp:align>
                </wp:positionH>
                <wp:positionV relativeFrom="paragraph">
                  <wp:posOffset>248151</wp:posOffset>
                </wp:positionV>
                <wp:extent cx="2800951" cy="837398"/>
                <wp:effectExtent l="0" t="0" r="0" b="127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951" cy="8373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5E6E2" w14:textId="69E04D42" w:rsidR="00A405A8" w:rsidRPr="00C00495" w:rsidRDefault="00A405A8" w:rsidP="00A405A8"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XV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: Circuito após o </w:t>
                            </w:r>
                            <w:r w:rsidR="001D3697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º clock. </w:t>
                            </w:r>
                            <w:r w:rsidR="001D3697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Notar-se-á que </w:t>
                            </w:r>
                            <w:r w:rsidR="00A3740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o movimento do elevador </w:t>
                            </w:r>
                            <w:r w:rsidR="00D525F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se </w:t>
                            </w:r>
                            <w:r w:rsidR="001103C8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mantém, não importando</w:t>
                            </w:r>
                            <w:r w:rsidR="00A3740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, enquanto o requisitado está desligado, </w:t>
                            </w:r>
                            <w:r w:rsidR="001103C8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 valor</w:t>
                            </w:r>
                            <w:r w:rsidR="00A3740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1103C8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assumido pela </w:t>
                            </w:r>
                            <w:r w:rsidR="00A3740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entrada.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E9D1" id="_x0000_s1040" type="#_x0000_t202" style="position:absolute;left:0;text-align:left;margin-left:0;margin-top:19.55pt;width:220.55pt;height:65.95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wm/QEAANU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" filled="f" stroked="f">
                <v:textbox>
                  <w:txbxContent>
                    <w:p w14:paraId="6555E6E2" w14:textId="69E04D42" w:rsidR="00A405A8" w:rsidRPr="00C00495" w:rsidRDefault="00A405A8" w:rsidP="00A405A8"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XV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: Circuito após o </w:t>
                      </w:r>
                      <w:r w:rsidR="001D3697">
                        <w:rPr>
                          <w:i/>
                          <w:iCs/>
                          <w:sz w:val="20"/>
                          <w:szCs w:val="18"/>
                        </w:rPr>
                        <w:t>8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º clock. </w:t>
                      </w:r>
                      <w:r w:rsidR="001D3697">
                        <w:rPr>
                          <w:i/>
                          <w:iCs/>
                          <w:sz w:val="20"/>
                          <w:szCs w:val="18"/>
                        </w:rPr>
                        <w:t xml:space="preserve">Notar-se-á que </w:t>
                      </w:r>
                      <w:r w:rsidR="00A37402">
                        <w:rPr>
                          <w:i/>
                          <w:iCs/>
                          <w:sz w:val="20"/>
                          <w:szCs w:val="18"/>
                        </w:rPr>
                        <w:t xml:space="preserve">o movimento do elevador </w:t>
                      </w:r>
                      <w:r w:rsidR="00D525F2">
                        <w:rPr>
                          <w:i/>
                          <w:iCs/>
                          <w:sz w:val="20"/>
                          <w:szCs w:val="18"/>
                        </w:rPr>
                        <w:t xml:space="preserve">se </w:t>
                      </w:r>
                      <w:r w:rsidR="001103C8">
                        <w:rPr>
                          <w:i/>
                          <w:iCs/>
                          <w:sz w:val="20"/>
                          <w:szCs w:val="18"/>
                        </w:rPr>
                        <w:t>mantém, não importando</w:t>
                      </w:r>
                      <w:r w:rsidR="00A37402">
                        <w:rPr>
                          <w:i/>
                          <w:iCs/>
                          <w:sz w:val="20"/>
                          <w:szCs w:val="18"/>
                        </w:rPr>
                        <w:t xml:space="preserve">, enquanto o requisitado está desligado, </w:t>
                      </w:r>
                      <w:r w:rsidR="001103C8">
                        <w:rPr>
                          <w:i/>
                          <w:iCs/>
                          <w:sz w:val="20"/>
                          <w:szCs w:val="18"/>
                        </w:rPr>
                        <w:t>o valor</w:t>
                      </w:r>
                      <w:r w:rsidR="00A37402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r w:rsidR="001103C8">
                        <w:rPr>
                          <w:i/>
                          <w:iCs/>
                          <w:sz w:val="20"/>
                          <w:szCs w:val="18"/>
                        </w:rPr>
                        <w:t xml:space="preserve">assumido pela </w:t>
                      </w:r>
                      <w:r w:rsidR="00A37402">
                        <w:rPr>
                          <w:i/>
                          <w:iCs/>
                          <w:sz w:val="20"/>
                          <w:szCs w:val="18"/>
                        </w:rPr>
                        <w:t>entrada.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94847" w14:textId="77777777" w:rsidR="00806694" w:rsidRDefault="00806694" w:rsidP="001F5804">
      <w:pPr>
        <w:ind w:firstLine="360"/>
      </w:pPr>
    </w:p>
    <w:p w14:paraId="4A0C978C" w14:textId="77777777" w:rsidR="00806694" w:rsidRDefault="00806694" w:rsidP="001F5804">
      <w:pPr>
        <w:ind w:firstLine="360"/>
      </w:pPr>
    </w:p>
    <w:p w14:paraId="149A93F4" w14:textId="2F73D567" w:rsidR="00806694" w:rsidRDefault="00754EB6" w:rsidP="001F5804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38C2D850" wp14:editId="22541CB9">
            <wp:simplePos x="0" y="0"/>
            <wp:positionH relativeFrom="margin">
              <wp:align>left</wp:align>
            </wp:positionH>
            <wp:positionV relativeFrom="paragraph">
              <wp:posOffset>37632</wp:posOffset>
            </wp:positionV>
            <wp:extent cx="3157220" cy="3996055"/>
            <wp:effectExtent l="38100" t="38100" r="43180" b="4254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39960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897FA" w14:textId="135923D4" w:rsidR="00806694" w:rsidRDefault="00806694" w:rsidP="001F5804">
      <w:pPr>
        <w:ind w:firstLine="360"/>
      </w:pPr>
    </w:p>
    <w:p w14:paraId="750BA601" w14:textId="77777777" w:rsidR="00806694" w:rsidRDefault="00806694" w:rsidP="001F5804">
      <w:pPr>
        <w:ind w:firstLine="360"/>
      </w:pPr>
    </w:p>
    <w:p w14:paraId="39F36B03" w14:textId="4AC63771" w:rsidR="00806694" w:rsidRDefault="00806694" w:rsidP="001F5804">
      <w:pPr>
        <w:ind w:firstLine="360"/>
      </w:pPr>
    </w:p>
    <w:p w14:paraId="6FD064A5" w14:textId="77777777" w:rsidR="00806694" w:rsidRDefault="00806694" w:rsidP="001F5804">
      <w:pPr>
        <w:ind w:firstLine="360"/>
      </w:pPr>
    </w:p>
    <w:p w14:paraId="4ECA7629" w14:textId="595EB5D6" w:rsidR="00806694" w:rsidRDefault="00806694" w:rsidP="001F5804">
      <w:pPr>
        <w:ind w:firstLine="360"/>
      </w:pPr>
    </w:p>
    <w:p w14:paraId="236A8360" w14:textId="77777777" w:rsidR="00806694" w:rsidRDefault="00806694" w:rsidP="001F5804">
      <w:pPr>
        <w:ind w:firstLine="360"/>
      </w:pPr>
    </w:p>
    <w:p w14:paraId="2A7B659D" w14:textId="45C0601E" w:rsidR="00806694" w:rsidRDefault="00806694" w:rsidP="001F5804">
      <w:pPr>
        <w:ind w:firstLine="360"/>
      </w:pPr>
    </w:p>
    <w:p w14:paraId="2CD0B348" w14:textId="7A134781" w:rsidR="00806694" w:rsidRDefault="00806694" w:rsidP="001F5804">
      <w:pPr>
        <w:ind w:firstLine="360"/>
      </w:pPr>
    </w:p>
    <w:p w14:paraId="441EBFE8" w14:textId="09CE9BB9" w:rsidR="00806694" w:rsidRDefault="00754EB6" w:rsidP="001F58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8D04E62" wp14:editId="22EFE2BE">
                <wp:simplePos x="0" y="0"/>
                <wp:positionH relativeFrom="margin">
                  <wp:align>right</wp:align>
                </wp:positionH>
                <wp:positionV relativeFrom="paragraph">
                  <wp:posOffset>235919</wp:posOffset>
                </wp:positionV>
                <wp:extent cx="2906629" cy="837398"/>
                <wp:effectExtent l="0" t="0" r="0" b="127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629" cy="8373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29F09" w14:textId="23F0AC8D" w:rsidR="00754EB6" w:rsidRPr="00C00495" w:rsidRDefault="00754EB6" w:rsidP="00754EB6"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Figura XV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I: Circuito após o </w:t>
                            </w:r>
                            <w:r w:rsidR="00FA19D7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º clock. </w:t>
                            </w:r>
                            <w:r w:rsidR="00FA19D7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 elevador chegou ao andar desejado e encerrou seu movimento.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4E62" id="_x0000_s1041" type="#_x0000_t202" style="position:absolute;left:0;text-align:left;margin-left:177.65pt;margin-top:18.6pt;width:228.85pt;height:65.9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" filled="f" stroked="f">
                <v:textbox>
                  <w:txbxContent>
                    <w:p w14:paraId="6D429F09" w14:textId="23F0AC8D" w:rsidR="00754EB6" w:rsidRPr="00C00495" w:rsidRDefault="00754EB6" w:rsidP="00754EB6"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Figura XV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I: Circuito após o </w:t>
                      </w:r>
                      <w:r w:rsidR="00FA19D7">
                        <w:rPr>
                          <w:i/>
                          <w:iCs/>
                          <w:sz w:val="20"/>
                          <w:szCs w:val="18"/>
                        </w:rPr>
                        <w:t>15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º clock. </w:t>
                      </w:r>
                      <w:r w:rsidR="00FA19D7">
                        <w:rPr>
                          <w:i/>
                          <w:iCs/>
                          <w:sz w:val="20"/>
                          <w:szCs w:val="18"/>
                        </w:rPr>
                        <w:t>O elevador chegou ao andar desejado e encerrou seu movimento.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E78B8" w14:textId="7678CDAB" w:rsidR="00806694" w:rsidRDefault="00806694" w:rsidP="001F5804">
      <w:pPr>
        <w:ind w:firstLine="360"/>
      </w:pPr>
    </w:p>
    <w:p w14:paraId="3B1BE1B4" w14:textId="77777777" w:rsidR="00806694" w:rsidRDefault="00806694" w:rsidP="001F5804">
      <w:pPr>
        <w:ind w:firstLine="360"/>
      </w:pPr>
    </w:p>
    <w:p w14:paraId="3F0B172A" w14:textId="77777777" w:rsidR="00806694" w:rsidRDefault="00806694" w:rsidP="001F5804">
      <w:pPr>
        <w:ind w:firstLine="360"/>
      </w:pPr>
    </w:p>
    <w:p w14:paraId="235DD7CC" w14:textId="77777777" w:rsidR="00806694" w:rsidRDefault="00806694" w:rsidP="001F5804">
      <w:pPr>
        <w:ind w:firstLine="360"/>
      </w:pPr>
    </w:p>
    <w:p w14:paraId="6D061314" w14:textId="114C0520" w:rsidR="00806694" w:rsidRDefault="00806694" w:rsidP="001F5804">
      <w:pPr>
        <w:ind w:firstLine="360"/>
      </w:pPr>
    </w:p>
    <w:p w14:paraId="346093E7" w14:textId="77777777" w:rsidR="00FA19D7" w:rsidRDefault="00FA19D7" w:rsidP="00FA19D7">
      <w:pPr>
        <w:ind w:firstLine="360"/>
      </w:pPr>
      <w:r>
        <w:t>O código VHDL utilizado para gerar o circuito acima está disponível logo abaixo:</w:t>
      </w:r>
    </w:p>
    <w:p w14:paraId="43FC21B8" w14:textId="77777777" w:rsidR="00FA19D7" w:rsidRDefault="00FA19D7" w:rsidP="00FA19D7"/>
    <w:p w14:paraId="62C97205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library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ieee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6528253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use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ieee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B621DB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std_logic_1164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all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5028DBC4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use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ieee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B621DB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numeric_std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all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A83C2CC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D4E8B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elevador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proofErr w:type="spellEnd"/>
    </w:p>
    <w:p w14:paraId="71F0C82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14:paraId="3D3BCD9F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andar_requisitado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</w:t>
      </w:r>
      <w:proofErr w:type="gram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vector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B621DB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14:paraId="3A4C2900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--requisitado indica se tem 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alguem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chamando o elevador</w:t>
      </w:r>
    </w:p>
    <w:p w14:paraId="16CDAF7B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clk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requisitado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rst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in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</w:t>
      </w:r>
      <w:proofErr w:type="gram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logic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6BD1CA4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atual do elevador</w:t>
      </w:r>
    </w:p>
    <w:p w14:paraId="6A4A5318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posicao_output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</w:t>
      </w:r>
      <w:proofErr w:type="gram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vector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B621DB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14:paraId="4062B43C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--direcao: '0' indica descendo, '1' indica subindo</w:t>
      </w:r>
    </w:p>
    <w:p w14:paraId="25A92695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direcao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out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</w:t>
      </w:r>
      <w:proofErr w:type="gram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logic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'0'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6539F23A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--andando: '0' indica parado, '1' indica que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esta</w:t>
      </w:r>
      <w:proofErr w:type="spellEnd"/>
      <w:proofErr w:type="gram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andando</w:t>
      </w:r>
    </w:p>
    <w:p w14:paraId="7B0E7B9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andando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out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</w:t>
      </w:r>
      <w:proofErr w:type="gram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logic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'0'</w:t>
      </w:r>
    </w:p>
    <w:p w14:paraId="75A7B4CE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14:paraId="3DD02D2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614E24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elevador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0DFFA987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41749A1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architecture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arch_elevador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of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elevador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</w:p>
    <w:p w14:paraId="2C707810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BAB7BB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type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state_t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up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down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stop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gramEnd"/>
    </w:p>
    <w:p w14:paraId="23276A6F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2AF49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--signal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andar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:</w:t>
      </w:r>
      <w:proofErr w:type="gram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integer range 0 to 15 := 0;</w:t>
      </w:r>
    </w:p>
    <w:p w14:paraId="1CF5737C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signal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</w:t>
      </w:r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state_t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stop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0F5C2BD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signal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</w:t>
      </w:r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state_t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stop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5E0AE877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signal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destino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std_logic_vector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B621DB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3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downto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"0000"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638505C1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13AA5DE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signal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std_logic_vector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B621DB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3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downto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"0000"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41F9E694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B0F86B2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constant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subindo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'1'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0DAF322F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constant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descendo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proofErr w:type="gram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'0'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14:paraId="1524EE8C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4E0308C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begin</w:t>
      </w:r>
    </w:p>
    <w:p w14:paraId="67B353D5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5A3FE9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impr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proofErr w:type="spellEnd"/>
      <w:proofErr w:type="gram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destino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</w:p>
    <w:p w14:paraId="5F6A3254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begin</w:t>
      </w:r>
    </w:p>
    <w:p w14:paraId="0819B40F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current_state'</w:t>
      </w:r>
      <w:r w:rsidRPr="00B621D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EVENT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5D1D5A5F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report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"----------&gt; CHANGE IN </w:t>
      </w:r>
      <w:proofErr w:type="spellStart"/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current_state</w:t>
      </w:r>
      <w:proofErr w:type="spellEnd"/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: "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state_t'</w:t>
      </w:r>
      <w:r w:rsidRPr="00B621D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image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</w:t>
      </w:r>
      <w:proofErr w:type="spellEnd"/>
      <w:proofErr w:type="gramStart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gramEnd"/>
    </w:p>
    <w:p w14:paraId="4A20CDD2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elsif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next_state'</w:t>
      </w:r>
      <w:r w:rsidRPr="00B621D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EVENT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6784CCED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report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"----------&gt; CHANGE IN </w:t>
      </w:r>
      <w:proofErr w:type="spellStart"/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next_state</w:t>
      </w:r>
      <w:proofErr w:type="spellEnd"/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: "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state_t'</w:t>
      </w:r>
      <w:r w:rsidRPr="00B621D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GB" w:eastAsia="en-GB"/>
        </w:rPr>
        <w:t>image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proofErr w:type="gramStart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gramEnd"/>
    </w:p>
    <w:p w14:paraId="6CB67F8E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--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elsif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(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destino'EVENT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) then</w:t>
      </w:r>
    </w:p>
    <w:p w14:paraId="3048542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--report "----------&gt; CHANGE IN DESTINO: " &amp; 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unsigned'image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(unsigned(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destino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)</w:t>
      </w:r>
      <w:proofErr w:type="gram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);</w:t>
      </w:r>
      <w:proofErr w:type="gramEnd"/>
    </w:p>
    <w:p w14:paraId="61D1802F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--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elsif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(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posicao'EVENT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) then</w:t>
      </w:r>
    </w:p>
    <w:p w14:paraId="3D2F7C5E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--report "----------&gt; CHANGE IN POSICAO: " &amp; 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unsigned'image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(unsigned(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)</w:t>
      </w:r>
      <w:proofErr w:type="gram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);</w:t>
      </w:r>
      <w:proofErr w:type="gramEnd"/>
    </w:p>
    <w:p w14:paraId="61C2EE3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0E390262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impr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C1D13A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2872A3C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comb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proofErr w:type="spellEnd"/>
      <w:proofErr w:type="gram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clk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566C075A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begin</w:t>
      </w:r>
    </w:p>
    <w:p w14:paraId="0962F372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n-GB" w:eastAsia="en-GB"/>
        </w:rPr>
        <w:t>rising_edge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clk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3422178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EDA250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</w:t>
      </w:r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29788BBD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posicao_output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10959FBD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1DD37A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case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2E46C38B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stop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</w:p>
    <w:p w14:paraId="6BC8654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1E1BD45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andando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'0</w:t>
      </w:r>
      <w:proofErr w:type="gramStart"/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C26B258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394AF3E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destino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7A139CC2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D71CA5E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destino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716D56C8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up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0AA7204F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488F2EAC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down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7FE4A4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173B4A6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E602A5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19005294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C6CBB0D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up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</w:p>
    <w:p w14:paraId="3250BFE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DF0D7B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destino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2E151E9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stop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7B43912B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6A252AA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EE281F8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andando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'1</w:t>
      </w:r>
      <w:proofErr w:type="gramStart"/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2A0C22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direcao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subindo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2C4497A7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7A9A76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when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down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=&gt;</w:t>
      </w:r>
    </w:p>
    <w:p w14:paraId="208494EF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952562A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destino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06C04BB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stop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1A25B01B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2E1C29E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9F3F3D4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andando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'1</w:t>
      </w:r>
      <w:proofErr w:type="gramStart"/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EDDC9FB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direcao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descendo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5D9A8457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BD3D580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case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58B24572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A1F1E3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6D75B8E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comb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2EE0312D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9CB55F9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mem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proofErr w:type="spellEnd"/>
      <w:proofErr w:type="gram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clk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is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38AE2E5D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begin</w:t>
      </w:r>
    </w:p>
    <w:p w14:paraId="0D3577C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rst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'1'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57401C60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18D72FA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stop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A80D46F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-- </w:t>
      </w:r>
      <w:proofErr w:type="spell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andando</w:t>
      </w:r>
      <w:proofErr w:type="spellEnd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&lt;= '0</w:t>
      </w:r>
      <w:proofErr w:type="gramStart"/>
      <w:r w:rsidRPr="00B621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';</w:t>
      </w:r>
      <w:proofErr w:type="gramEnd"/>
    </w:p>
    <w:p w14:paraId="7B628A9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"0000</w:t>
      </w:r>
      <w:proofErr w:type="gramStart"/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0E6B2AF5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destino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"0000</w:t>
      </w:r>
      <w:proofErr w:type="gramStart"/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405BAEBA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84AF87A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elsif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n-GB" w:eastAsia="en-GB"/>
        </w:rPr>
        <w:t>falling_edge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clk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0F2B312C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requisitado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proofErr w:type="spellEnd"/>
    </w:p>
    <w:p w14:paraId="070A1817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destino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andar_requisitado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14:paraId="294AD930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377ACE12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</w:p>
    <w:p w14:paraId="7D4054E3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current_state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</w:t>
      </w:r>
      <w:proofErr w:type="gram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state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28058C31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DFF3DD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up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659B4ABC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std_logic_vector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unsigned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gramEnd"/>
    </w:p>
    <w:p w14:paraId="118F0C68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elsif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next_state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down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then</w:t>
      </w:r>
    </w:p>
    <w:p w14:paraId="37DB99CB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std_logic_vector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B621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unsigned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posicao</w:t>
      </w:r>
      <w:proofErr w:type="spellEnd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621DB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gramEnd"/>
    </w:p>
    <w:p w14:paraId="7EA7DA6F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0873BE6D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B5D16DD" w14:textId="77777777" w:rsidR="00B621DB" w:rsidRPr="00B621DB" w:rsidRDefault="00B621DB" w:rsidP="00B621D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B621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B621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B62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572CCF03" w14:textId="77777777" w:rsidR="007E714D" w:rsidRPr="007E714D" w:rsidRDefault="007E714D" w:rsidP="007E714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D0E83D3" w14:textId="77777777" w:rsidR="007E714D" w:rsidRPr="007E714D" w:rsidRDefault="007E714D" w:rsidP="007E714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714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E71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E714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E71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process</w:t>
      </w:r>
      <w:r w:rsidRPr="007E714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E714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mem</w:t>
      </w:r>
      <w:r w:rsidRPr="007E71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60E41868" w14:textId="77777777" w:rsidR="007E714D" w:rsidRPr="007E714D" w:rsidRDefault="007E714D" w:rsidP="007E714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9893735" w14:textId="77777777" w:rsidR="007E714D" w:rsidRPr="007E714D" w:rsidRDefault="007E714D" w:rsidP="007E714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714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14:paraId="1017B589" w14:textId="77777777" w:rsidR="007E714D" w:rsidRPr="007E714D" w:rsidRDefault="007E714D" w:rsidP="007E714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89C14F8" w14:textId="77777777" w:rsidR="007E714D" w:rsidRPr="007E714D" w:rsidRDefault="007E714D" w:rsidP="007E714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71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end</w:t>
      </w:r>
      <w:r w:rsidRPr="007E714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E714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arch_</w:t>
      </w:r>
      <w:proofErr w:type="gramStart"/>
      <w:r w:rsidRPr="007E714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elevador</w:t>
      </w:r>
      <w:proofErr w:type="spellEnd"/>
      <w:r w:rsidRPr="007E71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14:paraId="771E9960" w14:textId="53E7989C" w:rsidR="009B1DA1" w:rsidRPr="007E714D" w:rsidRDefault="009B1DA1" w:rsidP="007E714D">
      <w:pPr>
        <w:rPr>
          <w:lang w:val="en-GB"/>
        </w:rPr>
      </w:pPr>
    </w:p>
    <w:sectPr w:rsidR="009B1DA1" w:rsidRPr="007E714D" w:rsidSect="002845A9">
      <w:headerReference w:type="default" r:id="rId27"/>
      <w:footerReference w:type="default" r:id="rId28"/>
      <w:pgSz w:w="11906" w:h="16838"/>
      <w:pgMar w:top="212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1899" w14:textId="77777777" w:rsidR="006B37D5" w:rsidRDefault="006B37D5" w:rsidP="000B3B6E">
      <w:pPr>
        <w:spacing w:after="0" w:line="240" w:lineRule="auto"/>
      </w:pPr>
      <w:r>
        <w:separator/>
      </w:r>
    </w:p>
  </w:endnote>
  <w:endnote w:type="continuationSeparator" w:id="0">
    <w:p w14:paraId="529E1675" w14:textId="77777777" w:rsidR="006B37D5" w:rsidRDefault="006B37D5" w:rsidP="000B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66A55" w14:textId="77777777" w:rsidR="00505449" w:rsidRDefault="00505449" w:rsidP="000B3B6E">
    <w:pPr>
      <w:pStyle w:val="Footer"/>
      <w:jc w:val="center"/>
      <w:rPr>
        <w:color w:val="4F81BD" w:themeColor="accent1"/>
        <w:sz w:val="20"/>
        <w:szCs w:val="20"/>
      </w:rPr>
    </w:pPr>
  </w:p>
  <w:p w14:paraId="4E2A29BA" w14:textId="77777777" w:rsidR="00505449" w:rsidRPr="002B018F" w:rsidRDefault="00A84365" w:rsidP="000B3B6E">
    <w:pPr>
      <w:pStyle w:val="Footer"/>
      <w:jc w:val="center"/>
      <w:rPr>
        <w:color w:val="6B809B"/>
        <w:sz w:val="20"/>
        <w:szCs w:val="20"/>
      </w:rPr>
    </w:pPr>
    <w:r>
      <w:rPr>
        <w:color w:val="6B809B"/>
        <w:sz w:val="20"/>
        <w:szCs w:val="20"/>
      </w:rPr>
      <w:t xml:space="preserve">Departamento de </w:t>
    </w:r>
    <w:r w:rsidR="00D54241">
      <w:rPr>
        <w:color w:val="6B809B"/>
        <w:sz w:val="20"/>
        <w:szCs w:val="20"/>
      </w:rPr>
      <w:t>Sistemas de Computação</w:t>
    </w:r>
  </w:p>
  <w:p w14:paraId="428F9F29" w14:textId="77777777" w:rsidR="000B3B6E" w:rsidRPr="002B018F" w:rsidRDefault="000B3B6E" w:rsidP="000B3B6E">
    <w:pPr>
      <w:pStyle w:val="Footer"/>
      <w:jc w:val="center"/>
      <w:rPr>
        <w:color w:val="6B809B"/>
        <w:sz w:val="20"/>
        <w:szCs w:val="20"/>
      </w:rPr>
    </w:pPr>
    <w:r w:rsidRPr="002B018F">
      <w:rPr>
        <w:color w:val="6B809B"/>
        <w:sz w:val="20"/>
        <w:szCs w:val="20"/>
      </w:rPr>
      <w:t xml:space="preserve">Instituto de Ciências Matemáticas e de </w:t>
    </w:r>
    <w:proofErr w:type="gramStart"/>
    <w:r w:rsidRPr="002B018F">
      <w:rPr>
        <w:color w:val="6B809B"/>
        <w:sz w:val="20"/>
        <w:szCs w:val="20"/>
      </w:rPr>
      <w:t>Computação  |</w:t>
    </w:r>
    <w:proofErr w:type="gramEnd"/>
    <w:r w:rsidRPr="002B018F">
      <w:rPr>
        <w:color w:val="6B809B"/>
        <w:sz w:val="20"/>
        <w:szCs w:val="20"/>
      </w:rPr>
      <w:t xml:space="preserve">  Universidade de São Paulo  |</w:t>
    </w:r>
  </w:p>
  <w:p w14:paraId="1AD9B287" w14:textId="77777777" w:rsidR="000B3B6E" w:rsidRPr="002B018F" w:rsidRDefault="000B3B6E" w:rsidP="000B3B6E">
    <w:pPr>
      <w:pStyle w:val="Footer"/>
      <w:jc w:val="center"/>
      <w:rPr>
        <w:color w:val="6B809B"/>
        <w:sz w:val="20"/>
        <w:szCs w:val="20"/>
      </w:rPr>
    </w:pPr>
    <w:r w:rsidRPr="002B018F">
      <w:rPr>
        <w:color w:val="6B809B"/>
        <w:sz w:val="20"/>
        <w:szCs w:val="20"/>
      </w:rPr>
      <w:t>Av. Trabalhador São-carlense, 400</w:t>
    </w:r>
    <w:r w:rsidR="004E1B07" w:rsidRPr="002B018F">
      <w:rPr>
        <w:color w:val="6B809B"/>
        <w:sz w:val="20"/>
        <w:szCs w:val="20"/>
      </w:rPr>
      <w:t xml:space="preserve"> ∙ Centro ∙ São Carlos/SP ∙ CEP 13566-590 ∙ Brasil ∙ www.icmc.usp.br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48B1" w14:textId="77777777" w:rsidR="006B37D5" w:rsidRDefault="006B37D5" w:rsidP="000B3B6E">
      <w:pPr>
        <w:spacing w:after="0" w:line="240" w:lineRule="auto"/>
      </w:pPr>
      <w:r>
        <w:separator/>
      </w:r>
    </w:p>
  </w:footnote>
  <w:footnote w:type="continuationSeparator" w:id="0">
    <w:p w14:paraId="0AE4279B" w14:textId="77777777" w:rsidR="006B37D5" w:rsidRDefault="006B37D5" w:rsidP="000B3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EADCB" w14:textId="77777777" w:rsidR="000B3B6E" w:rsidRDefault="00EB16AA" w:rsidP="000B3B6E">
    <w:pPr>
      <w:pStyle w:val="Header"/>
      <w:jc w:val="center"/>
    </w:pPr>
    <w:r>
      <w:rPr>
        <w:noProof/>
        <w:lang w:eastAsia="pt-BR"/>
      </w:rPr>
      <w:drawing>
        <wp:inline distT="0" distB="0" distL="0" distR="0" wp14:anchorId="5C394B1C" wp14:editId="1D03555A">
          <wp:extent cx="1440000" cy="644400"/>
          <wp:effectExtent l="0" t="0" r="8255" b="381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ICMC DEPTOS SS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64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B44"/>
    <w:multiLevelType w:val="hybridMultilevel"/>
    <w:tmpl w:val="66E4A0C0"/>
    <w:lvl w:ilvl="0" w:tplc="8188E0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20D5"/>
    <w:multiLevelType w:val="hybridMultilevel"/>
    <w:tmpl w:val="A6D0EB04"/>
    <w:lvl w:ilvl="0" w:tplc="7E88CA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80C26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28FC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8D3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EA20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EA7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D486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08C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C3C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A28C9"/>
    <w:multiLevelType w:val="hybridMultilevel"/>
    <w:tmpl w:val="97D6679C"/>
    <w:lvl w:ilvl="0" w:tplc="04160017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b/>
        <w:i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1F96B92"/>
    <w:multiLevelType w:val="hybridMultilevel"/>
    <w:tmpl w:val="66E4A0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F7A49"/>
    <w:multiLevelType w:val="hybridMultilevel"/>
    <w:tmpl w:val="2F8A3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2DF"/>
    <w:rsid w:val="00007791"/>
    <w:rsid w:val="0000793A"/>
    <w:rsid w:val="00036A83"/>
    <w:rsid w:val="00053B69"/>
    <w:rsid w:val="0005517A"/>
    <w:rsid w:val="00086E8A"/>
    <w:rsid w:val="000903D9"/>
    <w:rsid w:val="000A782F"/>
    <w:rsid w:val="000B3B6E"/>
    <w:rsid w:val="000C198A"/>
    <w:rsid w:val="000D4DB2"/>
    <w:rsid w:val="000E1325"/>
    <w:rsid w:val="000E154C"/>
    <w:rsid w:val="00101A80"/>
    <w:rsid w:val="001103C8"/>
    <w:rsid w:val="00142376"/>
    <w:rsid w:val="00172CCE"/>
    <w:rsid w:val="00182E9D"/>
    <w:rsid w:val="001832C3"/>
    <w:rsid w:val="001A08B8"/>
    <w:rsid w:val="001A2FB6"/>
    <w:rsid w:val="001A5B19"/>
    <w:rsid w:val="001A7811"/>
    <w:rsid w:val="001D3697"/>
    <w:rsid w:val="001D38A2"/>
    <w:rsid w:val="001F5804"/>
    <w:rsid w:val="00203600"/>
    <w:rsid w:val="00211442"/>
    <w:rsid w:val="00213033"/>
    <w:rsid w:val="00214620"/>
    <w:rsid w:val="00255E79"/>
    <w:rsid w:val="002663FD"/>
    <w:rsid w:val="00283142"/>
    <w:rsid w:val="002845A9"/>
    <w:rsid w:val="002869FD"/>
    <w:rsid w:val="002A7600"/>
    <w:rsid w:val="002A7923"/>
    <w:rsid w:val="002B018F"/>
    <w:rsid w:val="002B2AF4"/>
    <w:rsid w:val="002B5F56"/>
    <w:rsid w:val="002C1BF1"/>
    <w:rsid w:val="002C6849"/>
    <w:rsid w:val="002D171E"/>
    <w:rsid w:val="002D3A11"/>
    <w:rsid w:val="002D774D"/>
    <w:rsid w:val="002E12DF"/>
    <w:rsid w:val="002E2F63"/>
    <w:rsid w:val="00300432"/>
    <w:rsid w:val="003067D8"/>
    <w:rsid w:val="00314DF3"/>
    <w:rsid w:val="00321D82"/>
    <w:rsid w:val="003236E6"/>
    <w:rsid w:val="00325D24"/>
    <w:rsid w:val="00331E3E"/>
    <w:rsid w:val="003331EB"/>
    <w:rsid w:val="00351F25"/>
    <w:rsid w:val="003533A8"/>
    <w:rsid w:val="00354FA8"/>
    <w:rsid w:val="00364F75"/>
    <w:rsid w:val="00384675"/>
    <w:rsid w:val="00393F01"/>
    <w:rsid w:val="003B6939"/>
    <w:rsid w:val="003B7923"/>
    <w:rsid w:val="003C31FA"/>
    <w:rsid w:val="003C7821"/>
    <w:rsid w:val="003D45D2"/>
    <w:rsid w:val="00403490"/>
    <w:rsid w:val="0041085D"/>
    <w:rsid w:val="00412138"/>
    <w:rsid w:val="0041396D"/>
    <w:rsid w:val="00420EBC"/>
    <w:rsid w:val="00451E4F"/>
    <w:rsid w:val="004616AA"/>
    <w:rsid w:val="00484DDB"/>
    <w:rsid w:val="004944AF"/>
    <w:rsid w:val="00495B6E"/>
    <w:rsid w:val="00497BA8"/>
    <w:rsid w:val="004A1BC5"/>
    <w:rsid w:val="004A681B"/>
    <w:rsid w:val="004D04BE"/>
    <w:rsid w:val="004E1B07"/>
    <w:rsid w:val="004E3E47"/>
    <w:rsid w:val="00505449"/>
    <w:rsid w:val="00521840"/>
    <w:rsid w:val="00525956"/>
    <w:rsid w:val="0054295C"/>
    <w:rsid w:val="005711C5"/>
    <w:rsid w:val="005771E0"/>
    <w:rsid w:val="005863F0"/>
    <w:rsid w:val="005A6183"/>
    <w:rsid w:val="005B56E4"/>
    <w:rsid w:val="005D7693"/>
    <w:rsid w:val="005E2854"/>
    <w:rsid w:val="005E3D32"/>
    <w:rsid w:val="005E49D8"/>
    <w:rsid w:val="005E6848"/>
    <w:rsid w:val="005E7BCF"/>
    <w:rsid w:val="00604862"/>
    <w:rsid w:val="006073D4"/>
    <w:rsid w:val="006169F0"/>
    <w:rsid w:val="00621DA0"/>
    <w:rsid w:val="00642609"/>
    <w:rsid w:val="00647A01"/>
    <w:rsid w:val="00650685"/>
    <w:rsid w:val="00681A44"/>
    <w:rsid w:val="0069133B"/>
    <w:rsid w:val="0069487E"/>
    <w:rsid w:val="006A0825"/>
    <w:rsid w:val="006A10B2"/>
    <w:rsid w:val="006A3660"/>
    <w:rsid w:val="006A4A31"/>
    <w:rsid w:val="006A6D31"/>
    <w:rsid w:val="006B37D5"/>
    <w:rsid w:val="006B654F"/>
    <w:rsid w:val="006B6E17"/>
    <w:rsid w:val="006D660E"/>
    <w:rsid w:val="006D7475"/>
    <w:rsid w:val="006E3109"/>
    <w:rsid w:val="006E79D7"/>
    <w:rsid w:val="007002F5"/>
    <w:rsid w:val="007131F8"/>
    <w:rsid w:val="00715B7A"/>
    <w:rsid w:val="007233CF"/>
    <w:rsid w:val="00723D30"/>
    <w:rsid w:val="00732F95"/>
    <w:rsid w:val="00740A88"/>
    <w:rsid w:val="00741658"/>
    <w:rsid w:val="00754EB6"/>
    <w:rsid w:val="00757EC1"/>
    <w:rsid w:val="007715BF"/>
    <w:rsid w:val="0079021F"/>
    <w:rsid w:val="00797520"/>
    <w:rsid w:val="007A1FF1"/>
    <w:rsid w:val="007A447D"/>
    <w:rsid w:val="007A76F8"/>
    <w:rsid w:val="007B02D6"/>
    <w:rsid w:val="007B7668"/>
    <w:rsid w:val="007C681A"/>
    <w:rsid w:val="007D3BE7"/>
    <w:rsid w:val="007E081E"/>
    <w:rsid w:val="007E4FC1"/>
    <w:rsid w:val="007E714D"/>
    <w:rsid w:val="007F07A4"/>
    <w:rsid w:val="00802EAF"/>
    <w:rsid w:val="00806694"/>
    <w:rsid w:val="0081055F"/>
    <w:rsid w:val="00820120"/>
    <w:rsid w:val="00843357"/>
    <w:rsid w:val="0084711F"/>
    <w:rsid w:val="008609F7"/>
    <w:rsid w:val="00860D3B"/>
    <w:rsid w:val="00867E7E"/>
    <w:rsid w:val="00897932"/>
    <w:rsid w:val="008C5188"/>
    <w:rsid w:val="008C7491"/>
    <w:rsid w:val="008D0BE6"/>
    <w:rsid w:val="008D3AFF"/>
    <w:rsid w:val="008D79BA"/>
    <w:rsid w:val="008E74B5"/>
    <w:rsid w:val="008F3D90"/>
    <w:rsid w:val="008F7246"/>
    <w:rsid w:val="008F7DD5"/>
    <w:rsid w:val="009071F1"/>
    <w:rsid w:val="00914399"/>
    <w:rsid w:val="009149CF"/>
    <w:rsid w:val="00920C21"/>
    <w:rsid w:val="00935039"/>
    <w:rsid w:val="00976B4B"/>
    <w:rsid w:val="009B1DA1"/>
    <w:rsid w:val="009B4622"/>
    <w:rsid w:val="009B6E9A"/>
    <w:rsid w:val="009B7224"/>
    <w:rsid w:val="009C7BF7"/>
    <w:rsid w:val="009D6162"/>
    <w:rsid w:val="009E6D70"/>
    <w:rsid w:val="009F3E17"/>
    <w:rsid w:val="009F40AD"/>
    <w:rsid w:val="009F6A2A"/>
    <w:rsid w:val="00A00051"/>
    <w:rsid w:val="00A04AAB"/>
    <w:rsid w:val="00A06761"/>
    <w:rsid w:val="00A06A90"/>
    <w:rsid w:val="00A16C0A"/>
    <w:rsid w:val="00A21754"/>
    <w:rsid w:val="00A34F3E"/>
    <w:rsid w:val="00A37402"/>
    <w:rsid w:val="00A405A8"/>
    <w:rsid w:val="00A42817"/>
    <w:rsid w:val="00A42C69"/>
    <w:rsid w:val="00A604EC"/>
    <w:rsid w:val="00A605F6"/>
    <w:rsid w:val="00A71E9A"/>
    <w:rsid w:val="00A72BCE"/>
    <w:rsid w:val="00A733AB"/>
    <w:rsid w:val="00A84365"/>
    <w:rsid w:val="00AA6BC5"/>
    <w:rsid w:val="00AE49FD"/>
    <w:rsid w:val="00AE5A85"/>
    <w:rsid w:val="00B16396"/>
    <w:rsid w:val="00B247DD"/>
    <w:rsid w:val="00B26A4A"/>
    <w:rsid w:val="00B274DD"/>
    <w:rsid w:val="00B42FAB"/>
    <w:rsid w:val="00B432BB"/>
    <w:rsid w:val="00B53C6A"/>
    <w:rsid w:val="00B540A4"/>
    <w:rsid w:val="00B55CC6"/>
    <w:rsid w:val="00B621DB"/>
    <w:rsid w:val="00B65B40"/>
    <w:rsid w:val="00B7083B"/>
    <w:rsid w:val="00B9151C"/>
    <w:rsid w:val="00B93E0F"/>
    <w:rsid w:val="00B95F4E"/>
    <w:rsid w:val="00BA0278"/>
    <w:rsid w:val="00BA11A1"/>
    <w:rsid w:val="00BA3037"/>
    <w:rsid w:val="00BB1717"/>
    <w:rsid w:val="00BB6F78"/>
    <w:rsid w:val="00BC0F76"/>
    <w:rsid w:val="00BD08E8"/>
    <w:rsid w:val="00BD29F7"/>
    <w:rsid w:val="00BD313C"/>
    <w:rsid w:val="00BE4812"/>
    <w:rsid w:val="00C00495"/>
    <w:rsid w:val="00C26E0A"/>
    <w:rsid w:val="00C5293F"/>
    <w:rsid w:val="00C645B0"/>
    <w:rsid w:val="00C6603F"/>
    <w:rsid w:val="00C80E30"/>
    <w:rsid w:val="00C87650"/>
    <w:rsid w:val="00C942C0"/>
    <w:rsid w:val="00CB7421"/>
    <w:rsid w:val="00CC5985"/>
    <w:rsid w:val="00CC7078"/>
    <w:rsid w:val="00CD2BE8"/>
    <w:rsid w:val="00CF0DF9"/>
    <w:rsid w:val="00CF4B8D"/>
    <w:rsid w:val="00D02FFA"/>
    <w:rsid w:val="00D048D5"/>
    <w:rsid w:val="00D0745B"/>
    <w:rsid w:val="00D10EEC"/>
    <w:rsid w:val="00D1294E"/>
    <w:rsid w:val="00D22D5C"/>
    <w:rsid w:val="00D27484"/>
    <w:rsid w:val="00D3139D"/>
    <w:rsid w:val="00D32E39"/>
    <w:rsid w:val="00D34FBC"/>
    <w:rsid w:val="00D51645"/>
    <w:rsid w:val="00D525F2"/>
    <w:rsid w:val="00D54241"/>
    <w:rsid w:val="00D55D61"/>
    <w:rsid w:val="00D65A7A"/>
    <w:rsid w:val="00D72161"/>
    <w:rsid w:val="00D96578"/>
    <w:rsid w:val="00DA0087"/>
    <w:rsid w:val="00DA5E6B"/>
    <w:rsid w:val="00DE4EC3"/>
    <w:rsid w:val="00DE5C89"/>
    <w:rsid w:val="00DF012C"/>
    <w:rsid w:val="00E061E2"/>
    <w:rsid w:val="00E073E9"/>
    <w:rsid w:val="00E12941"/>
    <w:rsid w:val="00E14573"/>
    <w:rsid w:val="00E20968"/>
    <w:rsid w:val="00E242E9"/>
    <w:rsid w:val="00E2680E"/>
    <w:rsid w:val="00E3267B"/>
    <w:rsid w:val="00E54086"/>
    <w:rsid w:val="00E710C1"/>
    <w:rsid w:val="00E77219"/>
    <w:rsid w:val="00E87250"/>
    <w:rsid w:val="00EA188F"/>
    <w:rsid w:val="00EA2F4E"/>
    <w:rsid w:val="00EA5FFD"/>
    <w:rsid w:val="00EB16AA"/>
    <w:rsid w:val="00EB21B6"/>
    <w:rsid w:val="00EB632E"/>
    <w:rsid w:val="00EC1367"/>
    <w:rsid w:val="00ED46B9"/>
    <w:rsid w:val="00ED5BD0"/>
    <w:rsid w:val="00EF153E"/>
    <w:rsid w:val="00F343E5"/>
    <w:rsid w:val="00F36CE1"/>
    <w:rsid w:val="00F37D1C"/>
    <w:rsid w:val="00F40265"/>
    <w:rsid w:val="00F84C40"/>
    <w:rsid w:val="00F900E8"/>
    <w:rsid w:val="00FA19D7"/>
    <w:rsid w:val="00FA53F5"/>
    <w:rsid w:val="00FB0BD2"/>
    <w:rsid w:val="00FC6843"/>
    <w:rsid w:val="00FC7297"/>
    <w:rsid w:val="00FE19D2"/>
    <w:rsid w:val="00FE2522"/>
    <w:rsid w:val="00FE37FB"/>
    <w:rsid w:val="00F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3FDBE25"/>
  <w15:docId w15:val="{BF168C46-2BD3-4F50-80BE-0372C674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D1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0B2"/>
    <w:pPr>
      <w:keepNext/>
      <w:keepLines/>
      <w:spacing w:before="240" w:after="0" w:line="256" w:lineRule="auto"/>
      <w:outlineLvl w:val="0"/>
    </w:pPr>
    <w:rPr>
      <w:rFonts w:eastAsiaTheme="majorEastAsia" w:cstheme="majorBidi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8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B6E"/>
  </w:style>
  <w:style w:type="paragraph" w:styleId="Footer">
    <w:name w:val="footer"/>
    <w:basedOn w:val="Normal"/>
    <w:link w:val="FooterChar"/>
    <w:uiPriority w:val="99"/>
    <w:unhideWhenUsed/>
    <w:rsid w:val="000B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B6E"/>
  </w:style>
  <w:style w:type="table" w:styleId="TableGrid">
    <w:name w:val="Table Grid"/>
    <w:basedOn w:val="TableNormal"/>
    <w:uiPriority w:val="59"/>
    <w:rsid w:val="00DA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658"/>
    <w:pPr>
      <w:spacing w:after="360" w:line="240" w:lineRule="auto"/>
      <w:ind w:left="720"/>
    </w:pPr>
  </w:style>
  <w:style w:type="character" w:styleId="PlaceholderText">
    <w:name w:val="Placeholder Text"/>
    <w:basedOn w:val="DefaultParagraphFont"/>
    <w:uiPriority w:val="99"/>
    <w:semiHidden/>
    <w:rsid w:val="000C198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77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7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10B2"/>
    <w:rPr>
      <w:rFonts w:ascii="Times New Roman" w:eastAsiaTheme="majorEastAsia" w:hAnsi="Times New Roman" w:cstheme="majorBidi"/>
      <w:sz w:val="32"/>
      <w:szCs w:val="32"/>
      <w:lang w:val="en-GB"/>
    </w:rPr>
  </w:style>
  <w:style w:type="table" w:styleId="GridTable4">
    <w:name w:val="Grid Table 4"/>
    <w:basedOn w:val="TableNormal"/>
    <w:uiPriority w:val="49"/>
    <w:rsid w:val="003C31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c81">
    <w:name w:val="sc81"/>
    <w:basedOn w:val="DefaultParagraphFont"/>
    <w:rsid w:val="005711C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711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5711C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5711C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5711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DefaultParagraphFont"/>
    <w:rsid w:val="005711C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1">
    <w:name w:val="sc131"/>
    <w:basedOn w:val="DefaultParagraphFont"/>
    <w:rsid w:val="005711C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5711C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5711C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5711C5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11">
    <w:name w:val="sc111"/>
    <w:basedOn w:val="DefaultParagraphFont"/>
    <w:rsid w:val="005711C5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91">
    <w:name w:val="sc91"/>
    <w:basedOn w:val="DefaultParagraphFont"/>
    <w:rsid w:val="007A447D"/>
    <w:rPr>
      <w:rFonts w:ascii="Courier New" w:hAnsi="Courier New" w:cs="Courier New" w:hint="default"/>
      <w:b/>
      <w:bCs/>
      <w:color w:val="008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69260\Desktop\TIMBRADOS%20SEM%20TARJA\SSC\PAPEL%20TIMBRADO%20SSC%20-%20RETRA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900BAD5B6B74BBE1AD8E7759043E9" ma:contentTypeVersion="0" ma:contentTypeDescription="Crie um novo documento." ma:contentTypeScope="" ma:versionID="1d068e70941dc4fbe7211e1dcc5c25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C06B22-F3B9-400B-8693-AB6BE78A29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0A078C-A138-441E-B8C4-30D1C0B2D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51F89F-4D7D-4DFF-B76F-C99CFE8F68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255422-3D35-4E39-8DC1-C8ACF79DD4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SSC - RETRATO.dotx</Template>
  <TotalTime>341</TotalTime>
  <Pages>16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SSC108 - Prática em Sistemas Digitais</vt:lpstr>
    </vt:vector>
  </TitlesOfParts>
  <Company>SSC/ICMC/USP</Company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SSC108 - Prática em Sistemas Digitais</dc:title>
  <dc:subject>MEF03 - Entrega 3</dc:subject>
  <dc:creator>Prof.Dr. Danilo Spatti</dc:creator>
  <cp:lastModifiedBy>Bernardo Maia Coelho</cp:lastModifiedBy>
  <cp:revision>124</cp:revision>
  <cp:lastPrinted>2020-10-01T18:49:00Z</cp:lastPrinted>
  <dcterms:created xsi:type="dcterms:W3CDTF">2017-06-14T20:31:00Z</dcterms:created>
  <dcterms:modified xsi:type="dcterms:W3CDTF">2022-01-03T22:16:00Z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0x010100F18900BAD5B6B74BBE1AD8E7759043E9</vt:lpwstr>
  </property>
</Properties>
</file>